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B477" w14:textId="77777777" w:rsidR="00D310BF" w:rsidRPr="0029007A" w:rsidRDefault="00D310BF" w:rsidP="00E81513">
      <w:pPr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</w:rPr>
      </w:pPr>
    </w:p>
    <w:p w14:paraId="347C0FA0" w14:textId="77777777" w:rsidR="00D310BF" w:rsidRPr="0029007A" w:rsidRDefault="00D310BF" w:rsidP="00D310BF">
      <w:pPr>
        <w:rPr>
          <w:rFonts w:asciiTheme="minorHAnsi" w:hAnsiTheme="minorHAnsi" w:cstheme="minorHAnsi"/>
        </w:rPr>
      </w:pPr>
    </w:p>
    <w:p w14:paraId="1670312A" w14:textId="77777777" w:rsidR="00D310BF" w:rsidRPr="0029007A" w:rsidRDefault="00D310BF" w:rsidP="00E81513">
      <w:pPr>
        <w:jc w:val="center"/>
        <w:rPr>
          <w:rFonts w:asciiTheme="minorHAnsi" w:hAnsiTheme="minorHAnsi" w:cstheme="minorHAnsi"/>
        </w:rPr>
      </w:pPr>
    </w:p>
    <w:p w14:paraId="691AC909" w14:textId="77777777" w:rsidR="00D310BF" w:rsidRPr="0029007A" w:rsidRDefault="00D310BF" w:rsidP="00D310BF">
      <w:pPr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  <w:sz w:val="96"/>
          <w:szCs w:val="96"/>
        </w:rPr>
        <w:alias w:val="Title"/>
        <w:id w:val="30759054"/>
        <w:placeholder>
          <w:docPart w:val="13DCEECC59FB481DBA3AF05D4107A6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39F41A0" w14:textId="77777777" w:rsidR="005003F6" w:rsidRPr="0029007A" w:rsidRDefault="006C3A31" w:rsidP="00E967F5">
          <w:pPr>
            <w:pStyle w:val="Title"/>
            <w:jc w:val="center"/>
            <w:rPr>
              <w:rFonts w:asciiTheme="minorHAnsi" w:hAnsiTheme="minorHAnsi" w:cstheme="minorHAnsi"/>
              <w:sz w:val="96"/>
              <w:szCs w:val="96"/>
            </w:rPr>
          </w:pPr>
          <w:proofErr w:type="spellStart"/>
          <w:r w:rsidRPr="0029007A">
            <w:rPr>
              <w:rFonts w:asciiTheme="minorHAnsi" w:hAnsiTheme="minorHAnsi" w:cstheme="minorHAnsi"/>
              <w:sz w:val="96"/>
              <w:szCs w:val="96"/>
            </w:rPr>
            <w:t>Rysis</w:t>
          </w:r>
          <w:proofErr w:type="spellEnd"/>
          <w:r w:rsidRPr="0029007A">
            <w:rPr>
              <w:rFonts w:asciiTheme="minorHAnsi" w:hAnsiTheme="minorHAnsi" w:cstheme="minorHAnsi"/>
              <w:sz w:val="96"/>
              <w:szCs w:val="96"/>
            </w:rPr>
            <w:t xml:space="preserve"> Software</w:t>
          </w:r>
        </w:p>
      </w:sdtContent>
    </w:sdt>
    <w:p w14:paraId="4FA56B6B" w14:textId="18A44905" w:rsidR="00E967F5" w:rsidRPr="0029007A" w:rsidRDefault="00891907" w:rsidP="00FD77EB">
      <w:pPr>
        <w:pStyle w:val="Title"/>
        <w:jc w:val="center"/>
        <w:rPr>
          <w:rFonts w:asciiTheme="minorHAnsi" w:hAnsiTheme="minorHAnsi" w:cstheme="minorHAnsi"/>
          <w:sz w:val="72"/>
          <w:szCs w:val="72"/>
        </w:rPr>
      </w:pPr>
      <w:sdt>
        <w:sdtPr>
          <w:rPr>
            <w:rFonts w:asciiTheme="minorHAnsi" w:hAnsiTheme="minorHAnsi" w:cstheme="minorHAnsi"/>
            <w:color w:val="808080"/>
            <w:sz w:val="72"/>
            <w:szCs w:val="72"/>
          </w:rPr>
          <w:alias w:val="Subject"/>
          <w:id w:val="30759056"/>
          <w:placeholder>
            <w:docPart w:val="67ADC5CD38E14916AD77B91667F8364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46CE6" w:rsidRPr="0029007A">
            <w:rPr>
              <w:rFonts w:asciiTheme="minorHAnsi" w:hAnsiTheme="minorHAnsi" w:cstheme="minorHAnsi"/>
              <w:color w:val="808080"/>
              <w:sz w:val="72"/>
              <w:szCs w:val="72"/>
            </w:rPr>
            <w:t xml:space="preserve">Test </w:t>
          </w:r>
          <w:r w:rsidR="0029007A" w:rsidRPr="0029007A">
            <w:rPr>
              <w:rFonts w:asciiTheme="minorHAnsi" w:hAnsiTheme="minorHAnsi" w:cstheme="minorHAnsi"/>
              <w:color w:val="808080"/>
              <w:sz w:val="72"/>
              <w:szCs w:val="72"/>
            </w:rPr>
            <w:t>2</w:t>
          </w:r>
          <w:r w:rsidR="00E96089" w:rsidRPr="0029007A">
            <w:rPr>
              <w:rFonts w:asciiTheme="minorHAnsi" w:hAnsiTheme="minorHAnsi" w:cstheme="minorHAnsi"/>
              <w:color w:val="808080"/>
              <w:sz w:val="72"/>
              <w:szCs w:val="72"/>
            </w:rPr>
            <w:t xml:space="preserve"> - Inte</w:t>
          </w:r>
          <w:r w:rsidR="00C459AD" w:rsidRPr="0029007A">
            <w:rPr>
              <w:rFonts w:asciiTheme="minorHAnsi" w:hAnsiTheme="minorHAnsi" w:cstheme="minorHAnsi"/>
              <w:color w:val="808080"/>
              <w:sz w:val="72"/>
              <w:szCs w:val="72"/>
            </w:rPr>
            <w:t>rn</w:t>
          </w:r>
        </w:sdtContent>
      </w:sdt>
    </w:p>
    <w:p w14:paraId="1816CEFA" w14:textId="77777777" w:rsidR="008C3A01" w:rsidRPr="0029007A" w:rsidRDefault="008C3A01" w:rsidP="008C3A01">
      <w:pPr>
        <w:rPr>
          <w:rFonts w:asciiTheme="minorHAnsi" w:hAnsiTheme="minorHAnsi" w:cstheme="minorHAnsi"/>
        </w:rPr>
      </w:pPr>
    </w:p>
    <w:p w14:paraId="3E0EFDE6" w14:textId="77777777" w:rsidR="00E81513" w:rsidRPr="0029007A" w:rsidRDefault="00E81513" w:rsidP="008C3A01">
      <w:pPr>
        <w:rPr>
          <w:rFonts w:asciiTheme="minorHAnsi" w:hAnsiTheme="minorHAnsi" w:cstheme="minorHAnsi"/>
        </w:rPr>
      </w:pPr>
    </w:p>
    <w:sdt>
      <w:sdtPr>
        <w:rPr>
          <w:rFonts w:asciiTheme="minorHAnsi" w:eastAsiaTheme="minorEastAsia" w:hAnsiTheme="minorHAnsi" w:cstheme="minorHAnsi"/>
          <w:b/>
          <w:bCs w:val="0"/>
          <w:color w:val="auto"/>
          <w:sz w:val="22"/>
          <w:szCs w:val="22"/>
        </w:rPr>
        <w:id w:val="30759080"/>
        <w:docPartObj>
          <w:docPartGallery w:val="Table of Contents"/>
          <w:docPartUnique/>
        </w:docPartObj>
      </w:sdtPr>
      <w:sdtEndPr>
        <w:rPr>
          <w:b w:val="0"/>
          <w:sz w:val="20"/>
        </w:rPr>
      </w:sdtEndPr>
      <w:sdtContent>
        <w:p w14:paraId="602F396B" w14:textId="77777777" w:rsidR="00A4154E" w:rsidRPr="0029007A" w:rsidRDefault="00A4154E" w:rsidP="009A5476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</w:rPr>
          </w:pPr>
          <w:r w:rsidRPr="0029007A">
            <w:rPr>
              <w:rStyle w:val="Heading1Char"/>
              <w:rFonts w:asciiTheme="minorHAnsi" w:hAnsiTheme="minorHAnsi" w:cstheme="minorHAnsi"/>
            </w:rPr>
            <w:t>Contents</w:t>
          </w:r>
        </w:p>
        <w:p w14:paraId="0EBAA80C" w14:textId="77777777" w:rsidR="00E96089" w:rsidRPr="0029007A" w:rsidRDefault="00B53349">
          <w:pPr>
            <w:pStyle w:val="TOC1"/>
            <w:tabs>
              <w:tab w:val="left" w:pos="44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r w:rsidRPr="0029007A">
            <w:rPr>
              <w:rFonts w:asciiTheme="minorHAnsi" w:hAnsiTheme="minorHAnsi" w:cstheme="minorHAnsi"/>
            </w:rPr>
            <w:fldChar w:fldCharType="begin"/>
          </w:r>
          <w:r w:rsidR="00A4154E" w:rsidRPr="0029007A">
            <w:rPr>
              <w:rFonts w:asciiTheme="minorHAnsi" w:hAnsiTheme="minorHAnsi" w:cstheme="minorHAnsi"/>
            </w:rPr>
            <w:instrText xml:space="preserve"> TOC \o "1-3" \h \z \u </w:instrText>
          </w:r>
          <w:r w:rsidRPr="0029007A">
            <w:rPr>
              <w:rFonts w:asciiTheme="minorHAnsi" w:hAnsiTheme="minorHAnsi" w:cstheme="minorHAnsi"/>
            </w:rPr>
            <w:fldChar w:fldCharType="separate"/>
          </w:r>
          <w:hyperlink w:anchor="_Toc8978135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1.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Overview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_Toc8978135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CD9699" w14:textId="77777777" w:rsidR="00E96089" w:rsidRPr="0029007A" w:rsidRDefault="00891907">
          <w:pPr>
            <w:pStyle w:val="TOC1"/>
            <w:tabs>
              <w:tab w:val="left" w:pos="44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hyperlink w:anchor="_Toc8978136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2.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About You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_Toc8978136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1734F0" w14:textId="77777777" w:rsidR="00E96089" w:rsidRPr="0029007A" w:rsidRDefault="00891907">
          <w:pPr>
            <w:pStyle w:val="TOC1"/>
            <w:tabs>
              <w:tab w:val="left" w:pos="44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hyperlink w:anchor="_Toc8978137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3.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Develop an App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_Toc8978137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56AE5C" w14:textId="77777777" w:rsidR="00E96089" w:rsidRPr="0029007A" w:rsidRDefault="0089190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hyperlink w:anchor="_Toc8978138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3.1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Requirements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_Toc8978138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06BCABA" w14:textId="77777777" w:rsidR="00E96089" w:rsidRPr="0029007A" w:rsidRDefault="0089190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hyperlink w:anchor="_Toc8978139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3.2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Submission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_Toc8978139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24D0A1B" w14:textId="77777777" w:rsidR="00E96089" w:rsidRPr="0029007A" w:rsidRDefault="0089190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hyperlink w:anchor="_Toc8978140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3.3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Technologies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_Toc8978140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0895AB0" w14:textId="77777777" w:rsidR="00E96089" w:rsidRPr="0029007A" w:rsidRDefault="0089190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hyperlink w:anchor="_Toc8978141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3.4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Declarations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_Toc8978141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0690A94" w14:textId="77777777" w:rsidR="00E96089" w:rsidRPr="0029007A" w:rsidRDefault="00891907">
          <w:pPr>
            <w:pStyle w:val="TOC1"/>
            <w:tabs>
              <w:tab w:val="left" w:pos="44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hyperlink w:anchor="_Toc8978142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4.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Personality Test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_Toc8978142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8C784D1" w14:textId="77777777" w:rsidR="00E96089" w:rsidRPr="0029007A" w:rsidRDefault="00891907">
          <w:pPr>
            <w:pStyle w:val="TOC1"/>
            <w:tabs>
              <w:tab w:val="left" w:pos="44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hyperlink w:anchor="_Toc8978143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5.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Other Questions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_Toc8978143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93F107C" w14:textId="77777777" w:rsidR="00E96089" w:rsidRPr="0029007A" w:rsidRDefault="0089190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hyperlink w:anchor="_Toc8978144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5.1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What level of position are you applying for?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_Toc8978144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680E42" w14:textId="77777777" w:rsidR="00E96089" w:rsidRPr="0029007A" w:rsidRDefault="0089190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hyperlink w:anchor="_Toc8978145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5.2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What do you feel are your core strengths?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_Toc8978145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9F7D011" w14:textId="77777777" w:rsidR="00E96089" w:rsidRPr="0029007A" w:rsidRDefault="0089190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hyperlink w:anchor="_Toc8978146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5.3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What are your favourite types of work to do as a developer?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_Toc8978146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F61111" w14:textId="77777777" w:rsidR="00E96089" w:rsidRPr="0029007A" w:rsidRDefault="0089190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hyperlink w:anchor="_Toc8978147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5.4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What are you looking for in a company that you work for?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_Toc8978147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F97A71" w14:textId="77777777" w:rsidR="00E96089" w:rsidRPr="0029007A" w:rsidRDefault="0089190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hyperlink w:anchor="_Toc8978148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5.5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What are your favourite technologies that you use?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_Toc8978148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DAFC8B" w14:textId="77777777" w:rsidR="00E96089" w:rsidRPr="0029007A" w:rsidRDefault="00891907">
          <w:pPr>
            <w:pStyle w:val="TOC1"/>
            <w:tabs>
              <w:tab w:val="left" w:pos="440"/>
              <w:tab w:val="right" w:leader="dot" w:pos="9737"/>
            </w:tabs>
            <w:rPr>
              <w:rFonts w:asciiTheme="minorHAnsi" w:hAnsiTheme="minorHAnsi" w:cstheme="minorHAnsi"/>
              <w:noProof/>
              <w:sz w:val="22"/>
              <w:lang w:eastAsia="en-ZA" w:bidi="ar-SA"/>
            </w:rPr>
          </w:pPr>
          <w:hyperlink w:anchor="_Toc8978149" w:history="1"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6.</w:t>
            </w:r>
            <w:r w:rsidR="00E96089" w:rsidRPr="0029007A">
              <w:rPr>
                <w:rFonts w:asciiTheme="minorHAnsi" w:hAnsiTheme="minorHAnsi" w:cstheme="minorHAnsi"/>
                <w:noProof/>
                <w:sz w:val="22"/>
                <w:lang w:eastAsia="en-ZA" w:bidi="ar-SA"/>
              </w:rPr>
              <w:tab/>
            </w:r>
            <w:r w:rsidR="00E96089" w:rsidRPr="0029007A">
              <w:rPr>
                <w:rStyle w:val="Hyperlink"/>
                <w:rFonts w:asciiTheme="minorHAnsi" w:hAnsiTheme="minorHAnsi" w:cstheme="minorHAnsi"/>
                <w:noProof/>
              </w:rPr>
              <w:t>What Next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instrText xml:space="preserve"> PAGEREF _Toc8978149 \h </w:instrTex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E96089" w:rsidRPr="0029007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1742E0" w14:textId="77777777" w:rsidR="00913B2D" w:rsidRPr="0029007A" w:rsidRDefault="00B53349" w:rsidP="00C64C74">
          <w:pPr>
            <w:rPr>
              <w:rFonts w:asciiTheme="minorHAnsi" w:hAnsiTheme="minorHAnsi" w:cstheme="minorHAnsi"/>
            </w:rPr>
          </w:pPr>
          <w:r w:rsidRPr="0029007A">
            <w:rPr>
              <w:rFonts w:asciiTheme="minorHAnsi" w:hAnsiTheme="minorHAnsi" w:cstheme="minorHAnsi"/>
            </w:rPr>
            <w:fldChar w:fldCharType="end"/>
          </w:r>
        </w:p>
      </w:sdtContent>
    </w:sdt>
    <w:p w14:paraId="0C6D7840" w14:textId="77777777" w:rsidR="00046CE6" w:rsidRPr="0029007A" w:rsidRDefault="00046CE6" w:rsidP="00C64C74">
      <w:pPr>
        <w:rPr>
          <w:rFonts w:asciiTheme="minorHAnsi" w:hAnsiTheme="minorHAnsi" w:cstheme="minorHAnsi"/>
        </w:rPr>
      </w:pPr>
    </w:p>
    <w:p w14:paraId="5EAADFE0" w14:textId="77777777" w:rsidR="00714A9B" w:rsidRPr="0029007A" w:rsidRDefault="00714A9B">
      <w:pPr>
        <w:spacing w:after="200"/>
        <w:rPr>
          <w:rFonts w:asciiTheme="minorHAnsi" w:eastAsiaTheme="majorEastAsia" w:hAnsiTheme="minorHAnsi" w:cstheme="minorHAnsi"/>
          <w:bCs/>
          <w:color w:val="000000" w:themeColor="text1"/>
          <w:sz w:val="40"/>
          <w:szCs w:val="28"/>
        </w:rPr>
      </w:pPr>
      <w:bookmarkStart w:id="0" w:name="_Toc8978135"/>
      <w:r w:rsidRPr="0029007A">
        <w:rPr>
          <w:rFonts w:asciiTheme="minorHAnsi" w:hAnsiTheme="minorHAnsi" w:cstheme="minorHAnsi"/>
        </w:rPr>
        <w:br w:type="page"/>
      </w:r>
    </w:p>
    <w:p w14:paraId="5C5B9028" w14:textId="77777777" w:rsidR="00046CE6" w:rsidRPr="0029007A" w:rsidRDefault="00046CE6" w:rsidP="00046CE6">
      <w:pPr>
        <w:pStyle w:val="Heading1"/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lastRenderedPageBreak/>
        <w:t>Overview</w:t>
      </w:r>
      <w:bookmarkEnd w:id="0"/>
    </w:p>
    <w:p w14:paraId="3FB62B11" w14:textId="77777777" w:rsidR="00046CE6" w:rsidRPr="0029007A" w:rsidRDefault="00046CE6" w:rsidP="00046CE6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This first test will involve writing a test app off site and submitting it.   </w:t>
      </w:r>
    </w:p>
    <w:p w14:paraId="4A9F1187" w14:textId="77777777" w:rsidR="0034533A" w:rsidRPr="0029007A" w:rsidRDefault="0034533A" w:rsidP="0034533A">
      <w:pPr>
        <w:pStyle w:val="Heading1"/>
        <w:rPr>
          <w:rFonts w:asciiTheme="minorHAnsi" w:hAnsiTheme="minorHAnsi" w:cstheme="minorHAnsi"/>
        </w:rPr>
      </w:pPr>
      <w:bookmarkStart w:id="1" w:name="_Toc8978136"/>
      <w:r w:rsidRPr="0029007A">
        <w:rPr>
          <w:rFonts w:asciiTheme="minorHAnsi" w:hAnsiTheme="minorHAnsi" w:cstheme="minorHAnsi"/>
        </w:rPr>
        <w:t>About You</w:t>
      </w:r>
      <w:bookmarkEnd w:id="1"/>
    </w:p>
    <w:tbl>
      <w:tblPr>
        <w:tblStyle w:val="RysisTable1"/>
        <w:tblW w:w="0" w:type="auto"/>
        <w:tblLook w:val="04A0" w:firstRow="1" w:lastRow="0" w:firstColumn="1" w:lastColumn="0" w:noHBand="0" w:noVBand="1"/>
      </w:tblPr>
      <w:tblGrid>
        <w:gridCol w:w="3683"/>
        <w:gridCol w:w="6054"/>
      </w:tblGrid>
      <w:tr w:rsidR="0034533A" w:rsidRPr="0029007A" w14:paraId="0047C68B" w14:textId="77777777" w:rsidTr="000D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53704687" w14:textId="77777777" w:rsidR="0034533A" w:rsidRPr="0029007A" w:rsidRDefault="0034533A" w:rsidP="0034533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54" w:type="dxa"/>
          </w:tcPr>
          <w:p w14:paraId="154E84C2" w14:textId="77777777" w:rsidR="0034533A" w:rsidRPr="0029007A" w:rsidRDefault="0034533A" w:rsidP="00345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4533A" w:rsidRPr="0029007A" w14:paraId="3F0B2DD1" w14:textId="77777777" w:rsidTr="000D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5C988196" w14:textId="77777777" w:rsidR="0034533A" w:rsidRPr="0029007A" w:rsidRDefault="0034533A" w:rsidP="0034533A">
            <w:pPr>
              <w:rPr>
                <w:rFonts w:asciiTheme="minorHAnsi" w:hAnsiTheme="minorHAnsi" w:cstheme="minorHAnsi"/>
              </w:rPr>
            </w:pPr>
            <w:r w:rsidRPr="0029007A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6054" w:type="dxa"/>
          </w:tcPr>
          <w:p w14:paraId="61B02F15" w14:textId="29514BCE" w:rsidR="0034533A" w:rsidRPr="0029007A" w:rsidRDefault="00B5332A" w:rsidP="0034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Cecil</w:t>
            </w:r>
          </w:p>
        </w:tc>
      </w:tr>
      <w:tr w:rsidR="0034533A" w:rsidRPr="0029007A" w14:paraId="4488B1F4" w14:textId="77777777" w:rsidTr="000D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2AE98810" w14:textId="77777777" w:rsidR="0034533A" w:rsidRPr="0029007A" w:rsidRDefault="0034533A" w:rsidP="0034533A">
            <w:pPr>
              <w:rPr>
                <w:rFonts w:asciiTheme="minorHAnsi" w:hAnsiTheme="minorHAnsi" w:cstheme="minorHAnsi"/>
              </w:rPr>
            </w:pPr>
            <w:r w:rsidRPr="0029007A">
              <w:rPr>
                <w:rFonts w:asciiTheme="minorHAnsi" w:hAnsiTheme="minorHAnsi" w:cstheme="minorHAnsi"/>
              </w:rPr>
              <w:t xml:space="preserve">Where do you </w:t>
            </w:r>
            <w:r w:rsidR="00DB4E2A" w:rsidRPr="0029007A">
              <w:rPr>
                <w:rFonts w:asciiTheme="minorHAnsi" w:hAnsiTheme="minorHAnsi" w:cstheme="minorHAnsi"/>
              </w:rPr>
              <w:t>stay</w:t>
            </w:r>
            <w:r w:rsidRPr="0029007A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6054" w:type="dxa"/>
          </w:tcPr>
          <w:p w14:paraId="5C159F2F" w14:textId="4D610352" w:rsidR="0034533A" w:rsidRPr="0029007A" w:rsidRDefault="00B5332A" w:rsidP="0034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krugersdorp</w:t>
            </w:r>
            <w:proofErr w:type="spellEnd"/>
          </w:p>
        </w:tc>
      </w:tr>
      <w:tr w:rsidR="0034533A" w:rsidRPr="0029007A" w14:paraId="07D74E58" w14:textId="77777777" w:rsidTr="000D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4B1FBC5A" w14:textId="77777777" w:rsidR="0034533A" w:rsidRPr="0029007A" w:rsidRDefault="0034533A" w:rsidP="0034533A">
            <w:pPr>
              <w:rPr>
                <w:rFonts w:asciiTheme="minorHAnsi" w:hAnsiTheme="minorHAnsi" w:cstheme="minorHAnsi"/>
              </w:rPr>
            </w:pPr>
            <w:r w:rsidRPr="0029007A">
              <w:rPr>
                <w:rFonts w:asciiTheme="minorHAnsi" w:hAnsiTheme="minorHAnsi" w:cstheme="minorHAnsi"/>
              </w:rPr>
              <w:t>Email Address</w:t>
            </w:r>
          </w:p>
        </w:tc>
        <w:tc>
          <w:tcPr>
            <w:tcW w:w="6054" w:type="dxa"/>
          </w:tcPr>
          <w:p w14:paraId="1B8992F4" w14:textId="0B532FCB" w:rsidR="0034533A" w:rsidRPr="0029007A" w:rsidRDefault="00B5332A" w:rsidP="0034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ceciltebogolaka@gmail.com</w:t>
            </w:r>
          </w:p>
        </w:tc>
      </w:tr>
      <w:tr w:rsidR="009366AF" w:rsidRPr="0029007A" w14:paraId="070822CC" w14:textId="77777777" w:rsidTr="000D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69E5462E" w14:textId="77777777" w:rsidR="009366AF" w:rsidRPr="0029007A" w:rsidRDefault="009366AF" w:rsidP="0034533A">
            <w:pPr>
              <w:rPr>
                <w:rFonts w:asciiTheme="minorHAnsi" w:hAnsiTheme="minorHAnsi" w:cstheme="minorHAnsi"/>
              </w:rPr>
            </w:pPr>
            <w:r w:rsidRPr="0029007A"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6054" w:type="dxa"/>
          </w:tcPr>
          <w:p w14:paraId="1BC2461A" w14:textId="63221CA6" w:rsidR="009366AF" w:rsidRPr="0029007A" w:rsidRDefault="00B5332A" w:rsidP="0034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Male</w:t>
            </w:r>
          </w:p>
        </w:tc>
      </w:tr>
      <w:tr w:rsidR="009366AF" w:rsidRPr="0029007A" w14:paraId="4E2649A3" w14:textId="77777777" w:rsidTr="000D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5E2BAD4C" w14:textId="77777777" w:rsidR="009366AF" w:rsidRPr="0029007A" w:rsidRDefault="009366AF" w:rsidP="0034533A">
            <w:pPr>
              <w:rPr>
                <w:rFonts w:asciiTheme="minorHAnsi" w:hAnsiTheme="minorHAnsi" w:cstheme="minorHAnsi"/>
              </w:rPr>
            </w:pPr>
            <w:r w:rsidRPr="0029007A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6054" w:type="dxa"/>
          </w:tcPr>
          <w:p w14:paraId="4CA4177F" w14:textId="7A27677D" w:rsidR="009366AF" w:rsidRPr="0029007A" w:rsidRDefault="00B5332A" w:rsidP="0034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</w:tr>
      <w:tr w:rsidR="0034533A" w:rsidRPr="0029007A" w14:paraId="63FEAEC0" w14:textId="77777777" w:rsidTr="000D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2DE3DEA3" w14:textId="77777777" w:rsidR="0034533A" w:rsidRPr="0029007A" w:rsidRDefault="0034533A" w:rsidP="0034533A">
            <w:pPr>
              <w:rPr>
                <w:rFonts w:asciiTheme="minorHAnsi" w:hAnsiTheme="minorHAnsi" w:cstheme="minorHAnsi"/>
              </w:rPr>
            </w:pPr>
            <w:r w:rsidRPr="0029007A">
              <w:rPr>
                <w:rFonts w:asciiTheme="minorHAnsi" w:hAnsiTheme="minorHAnsi" w:cstheme="minorHAnsi"/>
              </w:rPr>
              <w:t>Telephone Number</w:t>
            </w:r>
          </w:p>
        </w:tc>
        <w:tc>
          <w:tcPr>
            <w:tcW w:w="6054" w:type="dxa"/>
          </w:tcPr>
          <w:p w14:paraId="19E0E6B0" w14:textId="5A8BEAE0" w:rsidR="0034533A" w:rsidRPr="0029007A" w:rsidRDefault="00B5332A" w:rsidP="0034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072 987 9295</w:t>
            </w:r>
          </w:p>
        </w:tc>
      </w:tr>
      <w:tr w:rsidR="0034533A" w:rsidRPr="0029007A" w14:paraId="05AEF6C4" w14:textId="77777777" w:rsidTr="000D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3C82DA29" w14:textId="57DC96B5" w:rsidR="0034533A" w:rsidRPr="0029007A" w:rsidRDefault="0029007A" w:rsidP="003453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Number of </w:t>
            </w:r>
            <w:r w:rsidRPr="0029007A">
              <w:rPr>
                <w:rFonts w:asciiTheme="minorHAnsi" w:hAnsiTheme="minorHAnsi" w:cstheme="minorHAnsi"/>
              </w:rPr>
              <w:t>Years’ experience</w:t>
            </w:r>
            <w:r w:rsidR="000D567B" w:rsidRPr="0029007A">
              <w:rPr>
                <w:rFonts w:asciiTheme="minorHAnsi" w:hAnsiTheme="minorHAnsi" w:cstheme="minorHAnsi"/>
              </w:rPr>
              <w:t xml:space="preserve"> in software development</w:t>
            </w:r>
          </w:p>
        </w:tc>
        <w:tc>
          <w:tcPr>
            <w:tcW w:w="6054" w:type="dxa"/>
          </w:tcPr>
          <w:p w14:paraId="02F82BA4" w14:textId="255E9348" w:rsidR="0034533A" w:rsidRPr="0029007A" w:rsidRDefault="00B5332A" w:rsidP="0034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year</w:t>
            </w:r>
          </w:p>
        </w:tc>
      </w:tr>
      <w:tr w:rsidR="0034533A" w:rsidRPr="0029007A" w14:paraId="3EC8A36A" w14:textId="77777777" w:rsidTr="000D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243D7BEC" w14:textId="77777777" w:rsidR="0034533A" w:rsidRPr="0029007A" w:rsidRDefault="000D567B" w:rsidP="0034533A">
            <w:pPr>
              <w:rPr>
                <w:rFonts w:asciiTheme="minorHAnsi" w:hAnsiTheme="minorHAnsi" w:cstheme="minorHAnsi"/>
              </w:rPr>
            </w:pPr>
            <w:r w:rsidRPr="0029007A">
              <w:rPr>
                <w:rFonts w:asciiTheme="minorHAnsi" w:hAnsiTheme="minorHAnsi" w:cstheme="minorHAnsi"/>
              </w:rPr>
              <w:t>Current Position</w:t>
            </w:r>
          </w:p>
        </w:tc>
        <w:tc>
          <w:tcPr>
            <w:tcW w:w="6054" w:type="dxa"/>
          </w:tcPr>
          <w:p w14:paraId="65C7D87A" w14:textId="28087959" w:rsidR="0034533A" w:rsidRPr="0029007A" w:rsidRDefault="00B5332A" w:rsidP="0034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Unemployed</w:t>
            </w:r>
          </w:p>
        </w:tc>
      </w:tr>
      <w:tr w:rsidR="00826A28" w:rsidRPr="0029007A" w14:paraId="52C72C63" w14:textId="77777777" w:rsidTr="000D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3231E8A2" w14:textId="77777777" w:rsidR="00826A28" w:rsidRPr="0029007A" w:rsidRDefault="00826A28" w:rsidP="0034533A">
            <w:pPr>
              <w:rPr>
                <w:rFonts w:asciiTheme="minorHAnsi" w:hAnsiTheme="minorHAnsi" w:cstheme="minorHAnsi"/>
              </w:rPr>
            </w:pPr>
            <w:r w:rsidRPr="0029007A">
              <w:rPr>
                <w:rFonts w:asciiTheme="minorHAnsi" w:hAnsiTheme="minorHAnsi" w:cstheme="minorHAnsi"/>
              </w:rPr>
              <w:t>Current Employer</w:t>
            </w:r>
          </w:p>
        </w:tc>
        <w:tc>
          <w:tcPr>
            <w:tcW w:w="6054" w:type="dxa"/>
          </w:tcPr>
          <w:p w14:paraId="3FB6617F" w14:textId="3B7D9BC6" w:rsidR="00826A28" w:rsidRPr="0029007A" w:rsidRDefault="001C4CAF" w:rsidP="0034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Unemployed</w:t>
            </w:r>
          </w:p>
        </w:tc>
      </w:tr>
      <w:tr w:rsidR="000D567B" w:rsidRPr="0029007A" w14:paraId="12AE3AC8" w14:textId="77777777" w:rsidTr="000D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3DFEB758" w14:textId="77777777" w:rsidR="000D567B" w:rsidRPr="0029007A" w:rsidRDefault="000D567B" w:rsidP="0034533A">
            <w:pPr>
              <w:rPr>
                <w:rFonts w:asciiTheme="minorHAnsi" w:hAnsiTheme="minorHAnsi" w:cstheme="minorHAnsi"/>
              </w:rPr>
            </w:pPr>
            <w:r w:rsidRPr="0029007A">
              <w:rPr>
                <w:rFonts w:asciiTheme="minorHAnsi" w:hAnsiTheme="minorHAnsi" w:cstheme="minorHAnsi"/>
              </w:rPr>
              <w:t>Desired Position</w:t>
            </w:r>
          </w:p>
        </w:tc>
        <w:tc>
          <w:tcPr>
            <w:tcW w:w="6054" w:type="dxa"/>
          </w:tcPr>
          <w:p w14:paraId="6FCC7B97" w14:textId="3EB60DB5" w:rsidR="000D567B" w:rsidRPr="0029007A" w:rsidRDefault="00B5332A" w:rsidP="0034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Full Stack Developer</w:t>
            </w:r>
          </w:p>
        </w:tc>
      </w:tr>
      <w:tr w:rsidR="000D567B" w:rsidRPr="0029007A" w14:paraId="581AF432" w14:textId="77777777" w:rsidTr="000D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4111C5ED" w14:textId="77777777" w:rsidR="000D567B" w:rsidRPr="0029007A" w:rsidRDefault="000D567B" w:rsidP="0034533A">
            <w:pPr>
              <w:rPr>
                <w:rFonts w:asciiTheme="minorHAnsi" w:hAnsiTheme="minorHAnsi" w:cstheme="minorHAnsi"/>
              </w:rPr>
            </w:pPr>
            <w:r w:rsidRPr="0029007A">
              <w:rPr>
                <w:rFonts w:asciiTheme="minorHAnsi" w:hAnsiTheme="minorHAnsi" w:cstheme="minorHAnsi"/>
              </w:rPr>
              <w:t>Desired Remuneration</w:t>
            </w:r>
          </w:p>
        </w:tc>
        <w:tc>
          <w:tcPr>
            <w:tcW w:w="6054" w:type="dxa"/>
          </w:tcPr>
          <w:p w14:paraId="61E2E292" w14:textId="66EEF40E" w:rsidR="000D567B" w:rsidRPr="0029007A" w:rsidRDefault="00B5332A" w:rsidP="0034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 </w:t>
            </w:r>
            <w:r w:rsidR="001C4CAF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 xml:space="preserve"> 000.00</w:t>
            </w:r>
            <w:r w:rsidR="0012389C">
              <w:rPr>
                <w:rFonts w:asciiTheme="minorHAnsi" w:hAnsiTheme="minorHAnsi" w:cstheme="minorHAnsi"/>
              </w:rPr>
              <w:t xml:space="preserve"> </w:t>
            </w:r>
            <w:r w:rsidR="001C4CAF">
              <w:rPr>
                <w:rFonts w:asciiTheme="minorHAnsi" w:hAnsiTheme="minorHAnsi" w:cstheme="minorHAnsi"/>
              </w:rPr>
              <w:t>-</w:t>
            </w:r>
            <w:r w:rsidR="0012389C">
              <w:rPr>
                <w:rFonts w:asciiTheme="minorHAnsi" w:hAnsiTheme="minorHAnsi" w:cstheme="minorHAnsi"/>
              </w:rPr>
              <w:t xml:space="preserve"> </w:t>
            </w:r>
            <w:r w:rsidR="001C4CAF">
              <w:rPr>
                <w:rFonts w:asciiTheme="minorHAnsi" w:hAnsiTheme="minorHAnsi" w:cstheme="minorHAnsi"/>
              </w:rPr>
              <w:t>R 20 000.00</w:t>
            </w:r>
          </w:p>
        </w:tc>
      </w:tr>
    </w:tbl>
    <w:p w14:paraId="1D17175B" w14:textId="77777777" w:rsidR="0034533A" w:rsidRPr="0029007A" w:rsidRDefault="0034533A" w:rsidP="0034533A">
      <w:pPr>
        <w:rPr>
          <w:rFonts w:asciiTheme="minorHAnsi" w:hAnsiTheme="minorHAnsi" w:cstheme="minorHAnsi"/>
        </w:rPr>
      </w:pPr>
    </w:p>
    <w:p w14:paraId="19E7B4D5" w14:textId="77777777" w:rsidR="00046CE6" w:rsidRPr="0029007A" w:rsidRDefault="00046CE6" w:rsidP="00046CE6">
      <w:pPr>
        <w:rPr>
          <w:rFonts w:asciiTheme="minorHAnsi" w:hAnsiTheme="minorHAnsi" w:cstheme="minorHAnsi"/>
        </w:rPr>
      </w:pPr>
    </w:p>
    <w:p w14:paraId="691120C0" w14:textId="77777777" w:rsidR="00046CE6" w:rsidRPr="0029007A" w:rsidRDefault="0077048B" w:rsidP="00046CE6">
      <w:pPr>
        <w:pStyle w:val="Heading1"/>
        <w:rPr>
          <w:rFonts w:asciiTheme="minorHAnsi" w:hAnsiTheme="minorHAnsi" w:cstheme="minorHAnsi"/>
        </w:rPr>
      </w:pPr>
      <w:bookmarkStart w:id="2" w:name="_Toc8978137"/>
      <w:r w:rsidRPr="0029007A">
        <w:rPr>
          <w:rFonts w:asciiTheme="minorHAnsi" w:hAnsiTheme="minorHAnsi" w:cstheme="minorHAnsi"/>
        </w:rPr>
        <w:t>Develop an App</w:t>
      </w:r>
      <w:bookmarkEnd w:id="2"/>
    </w:p>
    <w:p w14:paraId="512249A1" w14:textId="77777777" w:rsidR="0077048B" w:rsidRPr="0029007A" w:rsidRDefault="008A513A" w:rsidP="0077048B">
      <w:pPr>
        <w:pStyle w:val="Heading2"/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App 1 – Read a Text File and Sort Results</w:t>
      </w:r>
    </w:p>
    <w:p w14:paraId="2B6F8433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Develop a Console application in C# that has the following requirements.</w:t>
      </w:r>
      <w:r w:rsidR="00495642" w:rsidRPr="0029007A">
        <w:rPr>
          <w:rFonts w:asciiTheme="minorHAnsi" w:hAnsiTheme="minorHAnsi" w:cstheme="minorHAnsi"/>
        </w:rPr>
        <w:t xml:space="preserve">  If you use another language, you can use what you are more comfortable with.</w:t>
      </w:r>
    </w:p>
    <w:p w14:paraId="702F62C7" w14:textId="77777777" w:rsidR="002E4F1D" w:rsidRPr="0029007A" w:rsidRDefault="002E4F1D" w:rsidP="002E4F1D">
      <w:pPr>
        <w:rPr>
          <w:rFonts w:asciiTheme="minorHAnsi" w:hAnsiTheme="minorHAnsi" w:cstheme="minorHAnsi"/>
        </w:rPr>
      </w:pPr>
    </w:p>
    <w:p w14:paraId="64ED6CB8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Create a text file with the following names in them.</w:t>
      </w:r>
    </w:p>
    <w:p w14:paraId="0370B593" w14:textId="77777777" w:rsidR="002E4F1D" w:rsidRPr="0029007A" w:rsidRDefault="002E4F1D" w:rsidP="002E4F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Create a test file and put the names in the section below as the contents.</w:t>
      </w:r>
    </w:p>
    <w:p w14:paraId="15F27D01" w14:textId="77777777" w:rsidR="002E4F1D" w:rsidRPr="0029007A" w:rsidRDefault="002E4F1D" w:rsidP="002E4F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Your application should read all the file into a list or array of items.</w:t>
      </w:r>
    </w:p>
    <w:p w14:paraId="12B25679" w14:textId="77777777" w:rsidR="002E4F1D" w:rsidRPr="0029007A" w:rsidRDefault="002E4F1D" w:rsidP="002E4F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The names must be sorted alphabetically (you are not allowed to </w:t>
      </w:r>
      <w:proofErr w:type="gramStart"/>
      <w:r w:rsidRPr="0029007A">
        <w:rPr>
          <w:rFonts w:asciiTheme="minorHAnsi" w:hAnsiTheme="minorHAnsi" w:cstheme="minorHAnsi"/>
        </w:rPr>
        <w:t>use .sort</w:t>
      </w:r>
      <w:proofErr w:type="gramEnd"/>
      <w:r w:rsidRPr="0029007A">
        <w:rPr>
          <w:rFonts w:asciiTheme="minorHAnsi" w:hAnsiTheme="minorHAnsi" w:cstheme="minorHAnsi"/>
        </w:rPr>
        <w:t>() in your application, you need to write your own sorting code.</w:t>
      </w:r>
    </w:p>
    <w:p w14:paraId="5EAC21E4" w14:textId="77777777" w:rsidR="002E4F1D" w:rsidRPr="0029007A" w:rsidRDefault="002E4F1D" w:rsidP="002E4F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The names should now show surname first and then first name instead of first name then surname.</w:t>
      </w:r>
    </w:p>
    <w:p w14:paraId="0C9D220A" w14:textId="77777777" w:rsidR="002E4F1D" w:rsidRPr="0029007A" w:rsidRDefault="002E4F1D" w:rsidP="002E4F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The names should now be numbered as well (</w:t>
      </w:r>
      <w:proofErr w:type="spellStart"/>
      <w:proofErr w:type="gramStart"/>
      <w:r w:rsidRPr="0029007A">
        <w:rPr>
          <w:rFonts w:asciiTheme="minorHAnsi" w:hAnsiTheme="minorHAnsi" w:cstheme="minorHAnsi"/>
        </w:rPr>
        <w:t>ie</w:t>
      </w:r>
      <w:proofErr w:type="spellEnd"/>
      <w:proofErr w:type="gramEnd"/>
      <w:r w:rsidRPr="0029007A">
        <w:rPr>
          <w:rFonts w:asciiTheme="minorHAnsi" w:hAnsiTheme="minorHAnsi" w:cstheme="minorHAnsi"/>
        </w:rPr>
        <w:t xml:space="preserve"> 1. Fred 2. Peter)</w:t>
      </w:r>
    </w:p>
    <w:p w14:paraId="032F96EE" w14:textId="77777777" w:rsidR="002E4F1D" w:rsidRPr="0029007A" w:rsidRDefault="002E4F1D" w:rsidP="002E4F1D">
      <w:pPr>
        <w:ind w:left="360"/>
        <w:rPr>
          <w:rFonts w:asciiTheme="minorHAnsi" w:hAnsiTheme="minorHAnsi" w:cstheme="minorHAnsi"/>
        </w:rPr>
      </w:pPr>
    </w:p>
    <w:p w14:paraId="53BDCBE7" w14:textId="77777777" w:rsidR="002E4F1D" w:rsidRPr="0029007A" w:rsidRDefault="002E4F1D" w:rsidP="002E4F1D">
      <w:pPr>
        <w:rPr>
          <w:rFonts w:asciiTheme="minorHAnsi" w:hAnsiTheme="minorHAnsi" w:cstheme="minorHAnsi"/>
        </w:rPr>
      </w:pPr>
    </w:p>
    <w:p w14:paraId="3344338A" w14:textId="77777777" w:rsidR="002E4F1D" w:rsidRPr="0029007A" w:rsidRDefault="002E4F1D" w:rsidP="002E4F1D">
      <w:pPr>
        <w:pStyle w:val="Heading3"/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Names</w:t>
      </w:r>
    </w:p>
    <w:p w14:paraId="5A79FEB6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Marion </w:t>
      </w:r>
      <w:proofErr w:type="spellStart"/>
      <w:r w:rsidRPr="0029007A">
        <w:rPr>
          <w:rFonts w:asciiTheme="minorHAnsi" w:hAnsiTheme="minorHAnsi" w:cstheme="minorHAnsi"/>
        </w:rPr>
        <w:t>Kimery</w:t>
      </w:r>
      <w:proofErr w:type="spellEnd"/>
    </w:p>
    <w:p w14:paraId="152D7432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Arla Cordova</w:t>
      </w:r>
    </w:p>
    <w:p w14:paraId="0BCF611B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Gaynell Shaffer</w:t>
      </w:r>
    </w:p>
    <w:p w14:paraId="2DCD1277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Dominick Macgregor</w:t>
      </w:r>
    </w:p>
    <w:p w14:paraId="2F4A27EA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Miesha </w:t>
      </w:r>
      <w:proofErr w:type="spellStart"/>
      <w:r w:rsidRPr="0029007A">
        <w:rPr>
          <w:rFonts w:asciiTheme="minorHAnsi" w:hAnsiTheme="minorHAnsi" w:cstheme="minorHAnsi"/>
        </w:rPr>
        <w:t>Amaker</w:t>
      </w:r>
      <w:proofErr w:type="spellEnd"/>
    </w:p>
    <w:p w14:paraId="4AE9F6D4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lastRenderedPageBreak/>
        <w:t>Vanna Bilyeu</w:t>
      </w:r>
    </w:p>
    <w:p w14:paraId="0CAEED0C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Tarah Reichel</w:t>
      </w:r>
    </w:p>
    <w:p w14:paraId="2DC8AA85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Francis </w:t>
      </w:r>
      <w:proofErr w:type="spellStart"/>
      <w:r w:rsidRPr="0029007A">
        <w:rPr>
          <w:rFonts w:asciiTheme="minorHAnsi" w:hAnsiTheme="minorHAnsi" w:cstheme="minorHAnsi"/>
        </w:rPr>
        <w:t>Mcpheeters</w:t>
      </w:r>
      <w:proofErr w:type="spellEnd"/>
    </w:p>
    <w:p w14:paraId="06427CE6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Mittie </w:t>
      </w:r>
      <w:proofErr w:type="spellStart"/>
      <w:r w:rsidRPr="0029007A">
        <w:rPr>
          <w:rFonts w:asciiTheme="minorHAnsi" w:hAnsiTheme="minorHAnsi" w:cstheme="minorHAnsi"/>
        </w:rPr>
        <w:t>Baggs</w:t>
      </w:r>
      <w:proofErr w:type="spellEnd"/>
    </w:p>
    <w:p w14:paraId="3FBE2918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Youlanda Mathieson</w:t>
      </w:r>
    </w:p>
    <w:p w14:paraId="7D3B57A1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Cierra </w:t>
      </w:r>
      <w:proofErr w:type="spellStart"/>
      <w:r w:rsidRPr="0029007A">
        <w:rPr>
          <w:rFonts w:asciiTheme="minorHAnsi" w:hAnsiTheme="minorHAnsi" w:cstheme="minorHAnsi"/>
        </w:rPr>
        <w:t>Peralez</w:t>
      </w:r>
      <w:proofErr w:type="spellEnd"/>
    </w:p>
    <w:p w14:paraId="689DBA7D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Rossie </w:t>
      </w:r>
      <w:proofErr w:type="spellStart"/>
      <w:r w:rsidRPr="0029007A">
        <w:rPr>
          <w:rFonts w:asciiTheme="minorHAnsi" w:hAnsiTheme="minorHAnsi" w:cstheme="minorHAnsi"/>
        </w:rPr>
        <w:t>Sunderman</w:t>
      </w:r>
      <w:proofErr w:type="spellEnd"/>
    </w:p>
    <w:p w14:paraId="0608491F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Ken </w:t>
      </w:r>
      <w:proofErr w:type="spellStart"/>
      <w:r w:rsidRPr="0029007A">
        <w:rPr>
          <w:rFonts w:asciiTheme="minorHAnsi" w:hAnsiTheme="minorHAnsi" w:cstheme="minorHAnsi"/>
        </w:rPr>
        <w:t>Mulero</w:t>
      </w:r>
      <w:proofErr w:type="spellEnd"/>
    </w:p>
    <w:p w14:paraId="06E9D978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Abby </w:t>
      </w:r>
      <w:proofErr w:type="spellStart"/>
      <w:r w:rsidRPr="0029007A">
        <w:rPr>
          <w:rFonts w:asciiTheme="minorHAnsi" w:hAnsiTheme="minorHAnsi" w:cstheme="minorHAnsi"/>
        </w:rPr>
        <w:t>Wismer</w:t>
      </w:r>
      <w:proofErr w:type="spellEnd"/>
    </w:p>
    <w:p w14:paraId="544894B4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Dorla </w:t>
      </w:r>
      <w:proofErr w:type="spellStart"/>
      <w:r w:rsidRPr="0029007A">
        <w:rPr>
          <w:rFonts w:asciiTheme="minorHAnsi" w:hAnsiTheme="minorHAnsi" w:cstheme="minorHAnsi"/>
        </w:rPr>
        <w:t>Condello</w:t>
      </w:r>
      <w:proofErr w:type="spellEnd"/>
    </w:p>
    <w:p w14:paraId="7F7D9B7F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Tracey Fairclough</w:t>
      </w:r>
    </w:p>
    <w:p w14:paraId="10C35CBD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Kiley Lipton</w:t>
      </w:r>
    </w:p>
    <w:p w14:paraId="31C96D0B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Terry </w:t>
      </w:r>
      <w:proofErr w:type="spellStart"/>
      <w:r w:rsidRPr="0029007A">
        <w:rPr>
          <w:rFonts w:asciiTheme="minorHAnsi" w:hAnsiTheme="minorHAnsi" w:cstheme="minorHAnsi"/>
        </w:rPr>
        <w:t>Troester</w:t>
      </w:r>
      <w:proofErr w:type="spellEnd"/>
    </w:p>
    <w:p w14:paraId="1769032F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Maye Sano</w:t>
      </w:r>
    </w:p>
    <w:p w14:paraId="32ABE0CA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Rosalina Harlin</w:t>
      </w:r>
    </w:p>
    <w:p w14:paraId="06DB8080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Dennis Kates</w:t>
      </w:r>
    </w:p>
    <w:p w14:paraId="2DDD5D2F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Lilian </w:t>
      </w:r>
      <w:proofErr w:type="spellStart"/>
      <w:r w:rsidRPr="0029007A">
        <w:rPr>
          <w:rFonts w:asciiTheme="minorHAnsi" w:hAnsiTheme="minorHAnsi" w:cstheme="minorHAnsi"/>
        </w:rPr>
        <w:t>Whisman</w:t>
      </w:r>
      <w:proofErr w:type="spellEnd"/>
    </w:p>
    <w:p w14:paraId="204C8DC5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Shakira </w:t>
      </w:r>
      <w:proofErr w:type="spellStart"/>
      <w:r w:rsidRPr="0029007A">
        <w:rPr>
          <w:rFonts w:asciiTheme="minorHAnsi" w:hAnsiTheme="minorHAnsi" w:cstheme="minorHAnsi"/>
        </w:rPr>
        <w:t>Neaves</w:t>
      </w:r>
      <w:proofErr w:type="spellEnd"/>
    </w:p>
    <w:p w14:paraId="33E79329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Claude Buchner</w:t>
      </w:r>
    </w:p>
    <w:p w14:paraId="56056881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Dortha Rode</w:t>
      </w:r>
    </w:p>
    <w:p w14:paraId="28870A2F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Dayle Rivet</w:t>
      </w:r>
    </w:p>
    <w:p w14:paraId="5F9E8770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Hobert Vandyke</w:t>
      </w:r>
    </w:p>
    <w:p w14:paraId="5FBEAFC6" w14:textId="77777777" w:rsidR="002E4F1D" w:rsidRPr="0029007A" w:rsidRDefault="002E4F1D" w:rsidP="002E4F1D">
      <w:pPr>
        <w:rPr>
          <w:rFonts w:asciiTheme="minorHAnsi" w:hAnsiTheme="minorHAnsi" w:cstheme="minorHAnsi"/>
        </w:rPr>
      </w:pPr>
      <w:proofErr w:type="spellStart"/>
      <w:r w:rsidRPr="0029007A">
        <w:rPr>
          <w:rFonts w:asciiTheme="minorHAnsi" w:hAnsiTheme="minorHAnsi" w:cstheme="minorHAnsi"/>
        </w:rPr>
        <w:t>Angelena</w:t>
      </w:r>
      <w:proofErr w:type="spellEnd"/>
      <w:r w:rsidRPr="0029007A">
        <w:rPr>
          <w:rFonts w:asciiTheme="minorHAnsi" w:hAnsiTheme="minorHAnsi" w:cstheme="minorHAnsi"/>
        </w:rPr>
        <w:t xml:space="preserve"> Barley</w:t>
      </w:r>
    </w:p>
    <w:p w14:paraId="316A21D6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Patti Tedford</w:t>
      </w:r>
    </w:p>
    <w:p w14:paraId="4FA0DF97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Demetra Conti</w:t>
      </w:r>
    </w:p>
    <w:p w14:paraId="69AE7D51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Ayesha Chin</w:t>
      </w:r>
    </w:p>
    <w:p w14:paraId="660A87FB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Michelina </w:t>
      </w:r>
      <w:proofErr w:type="spellStart"/>
      <w:r w:rsidRPr="0029007A">
        <w:rPr>
          <w:rFonts w:asciiTheme="minorHAnsi" w:hAnsiTheme="minorHAnsi" w:cstheme="minorHAnsi"/>
        </w:rPr>
        <w:t>Mcgee</w:t>
      </w:r>
      <w:proofErr w:type="spellEnd"/>
    </w:p>
    <w:p w14:paraId="3D0F962E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Oneida Lintner</w:t>
      </w:r>
    </w:p>
    <w:p w14:paraId="1A012F11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Roosevelt </w:t>
      </w:r>
      <w:proofErr w:type="spellStart"/>
      <w:r w:rsidRPr="0029007A">
        <w:rPr>
          <w:rFonts w:asciiTheme="minorHAnsi" w:hAnsiTheme="minorHAnsi" w:cstheme="minorHAnsi"/>
        </w:rPr>
        <w:t>Freas</w:t>
      </w:r>
      <w:proofErr w:type="spellEnd"/>
    </w:p>
    <w:p w14:paraId="3A77562C" w14:textId="77777777" w:rsidR="002E4F1D" w:rsidRPr="0029007A" w:rsidRDefault="002E4F1D" w:rsidP="002E4F1D">
      <w:pPr>
        <w:rPr>
          <w:rFonts w:asciiTheme="minorHAnsi" w:hAnsiTheme="minorHAnsi" w:cstheme="minorHAnsi"/>
        </w:rPr>
      </w:pPr>
      <w:proofErr w:type="spellStart"/>
      <w:r w:rsidRPr="0029007A">
        <w:rPr>
          <w:rFonts w:asciiTheme="minorHAnsi" w:hAnsiTheme="minorHAnsi" w:cstheme="minorHAnsi"/>
        </w:rPr>
        <w:t>Faviola</w:t>
      </w:r>
      <w:proofErr w:type="spellEnd"/>
      <w:r w:rsidRPr="0029007A">
        <w:rPr>
          <w:rFonts w:asciiTheme="minorHAnsi" w:hAnsiTheme="minorHAnsi" w:cstheme="minorHAnsi"/>
        </w:rPr>
        <w:t xml:space="preserve"> </w:t>
      </w:r>
      <w:proofErr w:type="spellStart"/>
      <w:r w:rsidRPr="0029007A">
        <w:rPr>
          <w:rFonts w:asciiTheme="minorHAnsi" w:hAnsiTheme="minorHAnsi" w:cstheme="minorHAnsi"/>
        </w:rPr>
        <w:t>Lail</w:t>
      </w:r>
      <w:proofErr w:type="spellEnd"/>
    </w:p>
    <w:p w14:paraId="0F31BC44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Talia Adamczyk</w:t>
      </w:r>
    </w:p>
    <w:p w14:paraId="02102DDC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Noel </w:t>
      </w:r>
      <w:proofErr w:type="spellStart"/>
      <w:r w:rsidRPr="0029007A">
        <w:rPr>
          <w:rFonts w:asciiTheme="minorHAnsi" w:hAnsiTheme="minorHAnsi" w:cstheme="minorHAnsi"/>
        </w:rPr>
        <w:t>Kimmer</w:t>
      </w:r>
      <w:proofErr w:type="spellEnd"/>
    </w:p>
    <w:p w14:paraId="41BC0A64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Michaela Geronimo</w:t>
      </w:r>
    </w:p>
    <w:p w14:paraId="65E78461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Daniel </w:t>
      </w:r>
      <w:proofErr w:type="spellStart"/>
      <w:r w:rsidRPr="0029007A">
        <w:rPr>
          <w:rFonts w:asciiTheme="minorHAnsi" w:hAnsiTheme="minorHAnsi" w:cstheme="minorHAnsi"/>
        </w:rPr>
        <w:t>Binette</w:t>
      </w:r>
      <w:proofErr w:type="spellEnd"/>
    </w:p>
    <w:p w14:paraId="7DCE7D36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Kelli Prophet</w:t>
      </w:r>
    </w:p>
    <w:p w14:paraId="75A68A1C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Tynisha Armendariz</w:t>
      </w:r>
    </w:p>
    <w:p w14:paraId="110D3A01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Elba </w:t>
      </w:r>
      <w:proofErr w:type="spellStart"/>
      <w:r w:rsidRPr="0029007A">
        <w:rPr>
          <w:rFonts w:asciiTheme="minorHAnsi" w:hAnsiTheme="minorHAnsi" w:cstheme="minorHAnsi"/>
        </w:rPr>
        <w:t>Byrns</w:t>
      </w:r>
      <w:proofErr w:type="spellEnd"/>
    </w:p>
    <w:p w14:paraId="4376E625" w14:textId="77777777" w:rsidR="002E4F1D" w:rsidRPr="0029007A" w:rsidRDefault="002E4F1D" w:rsidP="002E4F1D">
      <w:pPr>
        <w:rPr>
          <w:rFonts w:asciiTheme="minorHAnsi" w:hAnsiTheme="minorHAnsi" w:cstheme="minorHAnsi"/>
        </w:rPr>
      </w:pPr>
      <w:proofErr w:type="spellStart"/>
      <w:r w:rsidRPr="0029007A">
        <w:rPr>
          <w:rFonts w:asciiTheme="minorHAnsi" w:hAnsiTheme="minorHAnsi" w:cstheme="minorHAnsi"/>
        </w:rPr>
        <w:t>Andra</w:t>
      </w:r>
      <w:proofErr w:type="spellEnd"/>
      <w:r w:rsidRPr="0029007A">
        <w:rPr>
          <w:rFonts w:asciiTheme="minorHAnsi" w:hAnsiTheme="minorHAnsi" w:cstheme="minorHAnsi"/>
        </w:rPr>
        <w:t xml:space="preserve"> Perron</w:t>
      </w:r>
    </w:p>
    <w:p w14:paraId="4367F29B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Eulah Toomey</w:t>
      </w:r>
    </w:p>
    <w:p w14:paraId="05D303FF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Jetta Constance</w:t>
      </w:r>
    </w:p>
    <w:p w14:paraId="0B4CFF65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Catherin </w:t>
      </w:r>
      <w:proofErr w:type="spellStart"/>
      <w:r w:rsidRPr="0029007A">
        <w:rPr>
          <w:rFonts w:asciiTheme="minorHAnsi" w:hAnsiTheme="minorHAnsi" w:cstheme="minorHAnsi"/>
        </w:rPr>
        <w:t>Starns</w:t>
      </w:r>
      <w:proofErr w:type="spellEnd"/>
    </w:p>
    <w:p w14:paraId="23EE6A2F" w14:textId="77777777" w:rsidR="002E4F1D" w:rsidRPr="0029007A" w:rsidRDefault="002E4F1D" w:rsidP="002E4F1D">
      <w:pPr>
        <w:rPr>
          <w:rFonts w:asciiTheme="minorHAnsi" w:hAnsiTheme="minorHAnsi" w:cstheme="minorHAnsi"/>
        </w:rPr>
      </w:pPr>
      <w:proofErr w:type="spellStart"/>
      <w:r w:rsidRPr="0029007A">
        <w:rPr>
          <w:rFonts w:asciiTheme="minorHAnsi" w:hAnsiTheme="minorHAnsi" w:cstheme="minorHAnsi"/>
        </w:rPr>
        <w:t>Shanel</w:t>
      </w:r>
      <w:proofErr w:type="spellEnd"/>
      <w:r w:rsidRPr="0029007A">
        <w:rPr>
          <w:rFonts w:asciiTheme="minorHAnsi" w:hAnsiTheme="minorHAnsi" w:cstheme="minorHAnsi"/>
        </w:rPr>
        <w:t xml:space="preserve"> Naugle</w:t>
      </w:r>
    </w:p>
    <w:p w14:paraId="0C6C5229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Bernadette </w:t>
      </w:r>
      <w:proofErr w:type="spellStart"/>
      <w:r w:rsidRPr="0029007A">
        <w:rPr>
          <w:rFonts w:asciiTheme="minorHAnsi" w:hAnsiTheme="minorHAnsi" w:cstheme="minorHAnsi"/>
        </w:rPr>
        <w:t>Morriss</w:t>
      </w:r>
      <w:proofErr w:type="spellEnd"/>
    </w:p>
    <w:p w14:paraId="3298B481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Laci </w:t>
      </w:r>
      <w:proofErr w:type="spellStart"/>
      <w:r w:rsidRPr="0029007A">
        <w:rPr>
          <w:rFonts w:asciiTheme="minorHAnsi" w:hAnsiTheme="minorHAnsi" w:cstheme="minorHAnsi"/>
        </w:rPr>
        <w:t>Solt</w:t>
      </w:r>
      <w:proofErr w:type="spellEnd"/>
    </w:p>
    <w:p w14:paraId="275188E3" w14:textId="77777777" w:rsidR="002E4F1D" w:rsidRPr="0029007A" w:rsidRDefault="002E4F1D" w:rsidP="002E4F1D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Agustin </w:t>
      </w:r>
      <w:proofErr w:type="spellStart"/>
      <w:r w:rsidRPr="0029007A">
        <w:rPr>
          <w:rFonts w:asciiTheme="minorHAnsi" w:hAnsiTheme="minorHAnsi" w:cstheme="minorHAnsi"/>
        </w:rPr>
        <w:t>Sampsel</w:t>
      </w:r>
      <w:proofErr w:type="spellEnd"/>
    </w:p>
    <w:p w14:paraId="7DFD4600" w14:textId="77777777" w:rsidR="00BE6487" w:rsidRPr="0029007A" w:rsidRDefault="00BE6487" w:rsidP="00046CE6">
      <w:pPr>
        <w:rPr>
          <w:rFonts w:asciiTheme="minorHAnsi" w:hAnsiTheme="minorHAnsi" w:cstheme="minorHAnsi"/>
        </w:rPr>
      </w:pPr>
    </w:p>
    <w:p w14:paraId="78737086" w14:textId="77777777" w:rsidR="008A513A" w:rsidRPr="0029007A" w:rsidRDefault="008A513A" w:rsidP="0077048B">
      <w:pPr>
        <w:pStyle w:val="Heading2"/>
        <w:rPr>
          <w:rFonts w:asciiTheme="minorHAnsi" w:hAnsiTheme="minorHAnsi" w:cstheme="minorHAnsi"/>
        </w:rPr>
      </w:pPr>
      <w:bookmarkStart w:id="3" w:name="_Toc8978139"/>
      <w:r w:rsidRPr="0029007A">
        <w:rPr>
          <w:rFonts w:asciiTheme="minorHAnsi" w:hAnsiTheme="minorHAnsi" w:cstheme="minorHAnsi"/>
        </w:rPr>
        <w:lastRenderedPageBreak/>
        <w:t>App 2 - Develop a Database App and Read / Write Data</w:t>
      </w:r>
    </w:p>
    <w:p w14:paraId="7FB0AEB3" w14:textId="77777777" w:rsidR="008A513A" w:rsidRPr="0029007A" w:rsidRDefault="008A513A" w:rsidP="008A513A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1. Create a database called Test</w:t>
      </w:r>
    </w:p>
    <w:p w14:paraId="382B0A21" w14:textId="77777777" w:rsidR="008A513A" w:rsidRPr="0029007A" w:rsidRDefault="008A513A" w:rsidP="008A513A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2. Create a table called "Name", this table will have three columns (</w:t>
      </w:r>
      <w:proofErr w:type="spellStart"/>
      <w:r w:rsidRPr="0029007A">
        <w:rPr>
          <w:rFonts w:asciiTheme="minorHAnsi" w:hAnsiTheme="minorHAnsi" w:cstheme="minorHAnsi"/>
        </w:rPr>
        <w:t>NameId</w:t>
      </w:r>
      <w:proofErr w:type="spellEnd"/>
      <w:r w:rsidRPr="0029007A">
        <w:rPr>
          <w:rFonts w:asciiTheme="minorHAnsi" w:hAnsiTheme="minorHAnsi" w:cstheme="minorHAnsi"/>
        </w:rPr>
        <w:t xml:space="preserve">, FirstName and Surname). </w:t>
      </w:r>
      <w:proofErr w:type="spellStart"/>
      <w:r w:rsidRPr="0029007A">
        <w:rPr>
          <w:rFonts w:asciiTheme="minorHAnsi" w:hAnsiTheme="minorHAnsi" w:cstheme="minorHAnsi"/>
        </w:rPr>
        <w:t>NameId</w:t>
      </w:r>
      <w:proofErr w:type="spellEnd"/>
      <w:r w:rsidRPr="0029007A">
        <w:rPr>
          <w:rFonts w:asciiTheme="minorHAnsi" w:hAnsiTheme="minorHAnsi" w:cstheme="minorHAnsi"/>
        </w:rPr>
        <w:t xml:space="preserve"> will be your primary key and automatically populated with an ID.</w:t>
      </w:r>
    </w:p>
    <w:p w14:paraId="66306CA0" w14:textId="77777777" w:rsidR="008A513A" w:rsidRPr="0029007A" w:rsidRDefault="008A513A" w:rsidP="008A513A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3. Read all the names from the Names.txt file and insert them into your database table called "Name".</w:t>
      </w:r>
    </w:p>
    <w:p w14:paraId="6AC431C1" w14:textId="77777777" w:rsidR="008A513A" w:rsidRPr="0029007A" w:rsidRDefault="008A513A" w:rsidP="008A513A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4. The first name should be inserted into the FirstName column and the surname should be inserted into the Surname column.</w:t>
      </w:r>
    </w:p>
    <w:p w14:paraId="03B5AE15" w14:textId="77777777" w:rsidR="008A513A" w:rsidRPr="0029007A" w:rsidRDefault="008A513A" w:rsidP="008A513A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 xml:space="preserve">5. If the name and surname already </w:t>
      </w:r>
      <w:proofErr w:type="gramStart"/>
      <w:r w:rsidRPr="0029007A">
        <w:rPr>
          <w:rFonts w:asciiTheme="minorHAnsi" w:hAnsiTheme="minorHAnsi" w:cstheme="minorHAnsi"/>
        </w:rPr>
        <w:t>exists</w:t>
      </w:r>
      <w:proofErr w:type="gramEnd"/>
      <w:r w:rsidRPr="0029007A">
        <w:rPr>
          <w:rFonts w:asciiTheme="minorHAnsi" w:hAnsiTheme="minorHAnsi" w:cstheme="minorHAnsi"/>
        </w:rPr>
        <w:t xml:space="preserve"> in your table you should not insert it. </w:t>
      </w:r>
      <w:proofErr w:type="gramStart"/>
      <w:r w:rsidRPr="0029007A">
        <w:rPr>
          <w:rFonts w:asciiTheme="minorHAnsi" w:hAnsiTheme="minorHAnsi" w:cstheme="minorHAnsi"/>
        </w:rPr>
        <w:t>So</w:t>
      </w:r>
      <w:proofErr w:type="gramEnd"/>
      <w:r w:rsidRPr="0029007A">
        <w:rPr>
          <w:rFonts w:asciiTheme="minorHAnsi" w:hAnsiTheme="minorHAnsi" w:cstheme="minorHAnsi"/>
        </w:rPr>
        <w:t xml:space="preserve"> if we run your program multiple times it will not insert duplicates.</w:t>
      </w:r>
    </w:p>
    <w:p w14:paraId="6BE3FD92" w14:textId="77777777" w:rsidR="008A513A" w:rsidRPr="0029007A" w:rsidRDefault="008A513A" w:rsidP="008A513A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6. Once the data is inserted you should connect to your database, fetch the names from the table you have inserted it to and output the data with the following criteria.</w:t>
      </w:r>
    </w:p>
    <w:p w14:paraId="2483AEBF" w14:textId="77777777" w:rsidR="008A513A" w:rsidRPr="0029007A" w:rsidRDefault="008A513A" w:rsidP="008A513A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ab/>
        <w:t xml:space="preserve">- The names must be sorted alphabetically (you are not allowed to </w:t>
      </w:r>
      <w:proofErr w:type="gramStart"/>
      <w:r w:rsidRPr="0029007A">
        <w:rPr>
          <w:rFonts w:asciiTheme="minorHAnsi" w:hAnsiTheme="minorHAnsi" w:cstheme="minorHAnsi"/>
        </w:rPr>
        <w:t>use .sort</w:t>
      </w:r>
      <w:proofErr w:type="gramEnd"/>
      <w:r w:rsidRPr="0029007A">
        <w:rPr>
          <w:rFonts w:asciiTheme="minorHAnsi" w:hAnsiTheme="minorHAnsi" w:cstheme="minorHAnsi"/>
        </w:rPr>
        <w:t>() in your application, you need to write your own sorting code)</w:t>
      </w:r>
    </w:p>
    <w:p w14:paraId="6AD38DA8" w14:textId="77777777" w:rsidR="008A513A" w:rsidRPr="0029007A" w:rsidRDefault="008A513A" w:rsidP="008A513A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ab/>
        <w:t>- The names should now show surname first and then first name instead of first name then surname.</w:t>
      </w:r>
    </w:p>
    <w:p w14:paraId="50EE4FAE" w14:textId="32DAC507" w:rsidR="008A513A" w:rsidRPr="0029007A" w:rsidRDefault="008A513A" w:rsidP="008A513A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ab/>
        <w:t>- The names should now be numbered as well (</w:t>
      </w:r>
      <w:proofErr w:type="gramStart"/>
      <w:r w:rsidRPr="0029007A">
        <w:rPr>
          <w:rFonts w:asciiTheme="minorHAnsi" w:hAnsiTheme="minorHAnsi" w:cstheme="minorHAnsi"/>
        </w:rPr>
        <w:t>i</w:t>
      </w:r>
      <w:r w:rsidR="0029007A">
        <w:rPr>
          <w:rFonts w:asciiTheme="minorHAnsi" w:hAnsiTheme="minorHAnsi" w:cstheme="minorHAnsi"/>
        </w:rPr>
        <w:t>.</w:t>
      </w:r>
      <w:r w:rsidRPr="0029007A">
        <w:rPr>
          <w:rFonts w:asciiTheme="minorHAnsi" w:hAnsiTheme="minorHAnsi" w:cstheme="minorHAnsi"/>
        </w:rPr>
        <w:t>e</w:t>
      </w:r>
      <w:r w:rsidR="0029007A">
        <w:rPr>
          <w:rFonts w:asciiTheme="minorHAnsi" w:hAnsiTheme="minorHAnsi" w:cstheme="minorHAnsi"/>
        </w:rPr>
        <w:t>.</w:t>
      </w:r>
      <w:proofErr w:type="gramEnd"/>
      <w:r w:rsidRPr="0029007A">
        <w:rPr>
          <w:rFonts w:asciiTheme="minorHAnsi" w:hAnsiTheme="minorHAnsi" w:cstheme="minorHAnsi"/>
        </w:rPr>
        <w:t xml:space="preserve"> 1. Fred </w:t>
      </w:r>
    </w:p>
    <w:p w14:paraId="6173A48B" w14:textId="77777777" w:rsidR="008A513A" w:rsidRPr="0029007A" w:rsidRDefault="008A513A" w:rsidP="008A513A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ab/>
      </w:r>
      <w:r w:rsidRPr="0029007A">
        <w:rPr>
          <w:rFonts w:asciiTheme="minorHAnsi" w:hAnsiTheme="minorHAnsi" w:cstheme="minorHAnsi"/>
        </w:rPr>
        <w:tab/>
      </w:r>
      <w:r w:rsidRPr="0029007A">
        <w:rPr>
          <w:rFonts w:asciiTheme="minorHAnsi" w:hAnsiTheme="minorHAnsi" w:cstheme="minorHAnsi"/>
        </w:rPr>
        <w:tab/>
      </w:r>
      <w:r w:rsidRPr="0029007A">
        <w:rPr>
          <w:rFonts w:asciiTheme="minorHAnsi" w:hAnsiTheme="minorHAnsi" w:cstheme="minorHAnsi"/>
        </w:rPr>
        <w:tab/>
      </w:r>
      <w:r w:rsidRPr="0029007A">
        <w:rPr>
          <w:rFonts w:asciiTheme="minorHAnsi" w:hAnsiTheme="minorHAnsi" w:cstheme="minorHAnsi"/>
        </w:rPr>
        <w:tab/>
      </w:r>
      <w:r w:rsidRPr="0029007A">
        <w:rPr>
          <w:rFonts w:asciiTheme="minorHAnsi" w:hAnsiTheme="minorHAnsi" w:cstheme="minorHAnsi"/>
        </w:rPr>
        <w:tab/>
        <w:t xml:space="preserve">       2. Peter)</w:t>
      </w:r>
    </w:p>
    <w:p w14:paraId="0CBE5B6E" w14:textId="77777777" w:rsidR="00D427B7" w:rsidRPr="0029007A" w:rsidRDefault="00D427B7" w:rsidP="0077048B">
      <w:pPr>
        <w:pStyle w:val="Heading2"/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Submission</w:t>
      </w:r>
      <w:bookmarkEnd w:id="3"/>
    </w:p>
    <w:p w14:paraId="7DC642C8" w14:textId="77777777" w:rsidR="00D427B7" w:rsidRPr="0029007A" w:rsidRDefault="00D427B7" w:rsidP="00D427B7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The entire solution folder with source code and binaries are to be zipped up and submitted.  The SQL Database needs to be backed up, zipped and submitted.</w:t>
      </w:r>
      <w:r w:rsidR="00986919" w:rsidRPr="0029007A">
        <w:rPr>
          <w:rFonts w:asciiTheme="minorHAnsi" w:hAnsiTheme="minorHAnsi" w:cstheme="minorHAnsi"/>
        </w:rPr>
        <w:t xml:space="preserve">  Include any instructions that may be required to get the application running and connecting to the database.</w:t>
      </w:r>
    </w:p>
    <w:p w14:paraId="39FCEFDA" w14:textId="77777777" w:rsidR="00BE6487" w:rsidRPr="0029007A" w:rsidRDefault="00BE6487" w:rsidP="00046CE6">
      <w:pPr>
        <w:rPr>
          <w:rFonts w:asciiTheme="minorHAnsi" w:hAnsiTheme="minorHAnsi" w:cstheme="minorHAnsi"/>
        </w:rPr>
      </w:pPr>
    </w:p>
    <w:p w14:paraId="378A5CD5" w14:textId="77777777" w:rsidR="007D1A4C" w:rsidRPr="0029007A" w:rsidRDefault="00046CE6" w:rsidP="007D1A4C">
      <w:pPr>
        <w:pStyle w:val="Heading2"/>
        <w:rPr>
          <w:rFonts w:asciiTheme="minorHAnsi" w:hAnsiTheme="minorHAnsi" w:cstheme="minorHAnsi"/>
        </w:rPr>
      </w:pPr>
      <w:bookmarkStart w:id="4" w:name="_Toc8978141"/>
      <w:r w:rsidRPr="0029007A">
        <w:rPr>
          <w:rFonts w:asciiTheme="minorHAnsi" w:hAnsiTheme="minorHAnsi" w:cstheme="minorHAnsi"/>
        </w:rPr>
        <w:t>Declarations</w:t>
      </w:r>
      <w:bookmarkEnd w:id="4"/>
    </w:p>
    <w:p w14:paraId="52181AAA" w14:textId="77777777" w:rsidR="00046CE6" w:rsidRPr="0029007A" w:rsidRDefault="00046CE6" w:rsidP="00046CE6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In this section, the developer has to declare the following:</w:t>
      </w:r>
    </w:p>
    <w:p w14:paraId="01C3C9F2" w14:textId="4F5BB4D3" w:rsidR="00046CE6" w:rsidRDefault="00046CE6" w:rsidP="00EE031C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All help received by other developer and listing what they helped with and what relation they are to you.</w:t>
      </w:r>
    </w:p>
    <w:p w14:paraId="4F2708C1" w14:textId="4BC8C42B" w:rsidR="00046CE6" w:rsidRDefault="00046CE6" w:rsidP="00EE031C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All articles used for assistance in writing the app.</w:t>
      </w:r>
    </w:p>
    <w:p w14:paraId="701A76D7" w14:textId="7B539804" w:rsidR="00EE031C" w:rsidRDefault="00EE031C" w:rsidP="00EE031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*article used is</w:t>
      </w:r>
      <w:r w:rsidR="0012389C">
        <w:rPr>
          <w:rFonts w:asciiTheme="minorHAnsi" w:hAnsiTheme="minorHAnsi" w:cstheme="minorHAnsi"/>
        </w:rPr>
        <w:t xml:space="preserve"> link</w:t>
      </w:r>
      <w:r>
        <w:rPr>
          <w:rFonts w:asciiTheme="minorHAnsi" w:hAnsiTheme="minorHAnsi" w:cstheme="minorHAnsi"/>
        </w:rPr>
        <w:t xml:space="preserve"> at:  </w:t>
      </w:r>
      <w:hyperlink r:id="rId8" w:history="1">
        <w:r w:rsidR="0012389C" w:rsidRPr="00741AFE">
          <w:rPr>
            <w:rStyle w:val="Hyperlink"/>
            <w:rFonts w:asciiTheme="minorHAnsi" w:hAnsiTheme="minorHAnsi" w:cstheme="minorHAnsi"/>
          </w:rPr>
          <w:t>https://docs.microsoft.com/en-us/azure/mysql/connect-cpp</w:t>
        </w:r>
      </w:hyperlink>
    </w:p>
    <w:p w14:paraId="2F4CDAE8" w14:textId="1992974E" w:rsidR="0012389C" w:rsidRPr="00EE031C" w:rsidRDefault="0012389C" w:rsidP="00EE031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*First book of C++ fourth Edition by Gary Bronson</w:t>
      </w:r>
    </w:p>
    <w:p w14:paraId="2787A4AA" w14:textId="54C90B09" w:rsidR="007D1A4C" w:rsidRDefault="00046CE6" w:rsidP="00EE031C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Any code that was copied has to be specified in the comments of the code file or method and has to be declared here.</w:t>
      </w:r>
    </w:p>
    <w:p w14:paraId="3FB946F0" w14:textId="38551254" w:rsidR="00EE031C" w:rsidRDefault="00EE031C" w:rsidP="00EE031C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Code copied from YouTube </w:t>
      </w:r>
      <w:r w:rsidR="0012389C">
        <w:rPr>
          <w:rFonts w:asciiTheme="minorHAnsi" w:hAnsiTheme="minorHAnsi" w:cstheme="minorHAnsi"/>
        </w:rPr>
        <w:t xml:space="preserve">Reference link: </w:t>
      </w:r>
      <w:r w:rsidR="0012389C" w:rsidRPr="0012389C">
        <w:t xml:space="preserve"> </w:t>
      </w:r>
      <w:r w:rsidR="0012389C" w:rsidRPr="0012389C">
        <w:rPr>
          <w:rFonts w:asciiTheme="minorHAnsi" w:hAnsiTheme="minorHAnsi" w:cstheme="minorHAnsi"/>
        </w:rPr>
        <w:t>https://youtu.be/yNniOHn9Xe0</w:t>
      </w:r>
    </w:p>
    <w:p w14:paraId="0ED5EF9E" w14:textId="1AAC8455" w:rsidR="00EE031C" w:rsidRPr="00EE031C" w:rsidRDefault="00EE031C" w:rsidP="00EE031C">
      <w:pPr>
        <w:pStyle w:val="ListParagraph"/>
        <w:autoSpaceDE w:val="0"/>
        <w:autoSpaceDN w:val="0"/>
        <w:adjustRightInd w:val="0"/>
        <w:spacing w:line="240" w:lineRule="auto"/>
        <w:ind w:left="1080"/>
        <w:jc w:val="both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14:paraId="4823350F" w14:textId="77777777" w:rsidR="00EE031C" w:rsidRPr="00EE031C" w:rsidRDefault="00EE031C" w:rsidP="00EE031C">
      <w:pPr>
        <w:pStyle w:val="ListParagraph"/>
        <w:ind w:left="1080"/>
        <w:jc w:val="both"/>
        <w:rPr>
          <w:rFonts w:asciiTheme="minorHAnsi" w:hAnsiTheme="minorHAnsi" w:cstheme="minorHAnsi"/>
        </w:rPr>
      </w:pPr>
    </w:p>
    <w:p w14:paraId="19C4E25B" w14:textId="77777777" w:rsidR="0077048B" w:rsidRPr="0029007A" w:rsidRDefault="0077048B" w:rsidP="0077048B">
      <w:pPr>
        <w:rPr>
          <w:rFonts w:asciiTheme="minorHAnsi" w:hAnsiTheme="minorHAnsi" w:cstheme="minorHAnsi"/>
        </w:rPr>
      </w:pPr>
    </w:p>
    <w:p w14:paraId="312C734F" w14:textId="77777777" w:rsidR="0077048B" w:rsidRPr="0029007A" w:rsidRDefault="0077048B" w:rsidP="0077048B">
      <w:pPr>
        <w:pStyle w:val="Heading1"/>
        <w:rPr>
          <w:rFonts w:asciiTheme="minorHAnsi" w:hAnsiTheme="minorHAnsi" w:cstheme="minorHAnsi"/>
        </w:rPr>
      </w:pPr>
      <w:bookmarkStart w:id="5" w:name="_Toc8978142"/>
      <w:r w:rsidRPr="0029007A">
        <w:rPr>
          <w:rFonts w:asciiTheme="minorHAnsi" w:hAnsiTheme="minorHAnsi" w:cstheme="minorHAnsi"/>
        </w:rPr>
        <w:t>Personality Test</w:t>
      </w:r>
      <w:bookmarkEnd w:id="5"/>
    </w:p>
    <w:p w14:paraId="115064A9" w14:textId="431CA21D" w:rsidR="0077048B" w:rsidRPr="0029007A" w:rsidRDefault="0077048B" w:rsidP="0077048B">
      <w:pPr>
        <w:rPr>
          <w:rFonts w:asciiTheme="minorHAnsi" w:hAnsiTheme="minorHAnsi" w:cstheme="minorHAnsi"/>
        </w:rPr>
      </w:pPr>
    </w:p>
    <w:p w14:paraId="2D7C1BFE" w14:textId="0D4AAC61" w:rsidR="006F7AC1" w:rsidRDefault="006F7AC1" w:rsidP="00810A47">
      <w:pPr>
        <w:rPr>
          <w:rFonts w:asciiTheme="minorHAnsi" w:hAnsiTheme="minorHAnsi" w:cstheme="minorHAnsi"/>
        </w:rPr>
      </w:pPr>
    </w:p>
    <w:p w14:paraId="45C31216" w14:textId="77777777" w:rsidR="006F7AC1" w:rsidRDefault="006F7AC1" w:rsidP="006F7AC1">
      <w:pPr>
        <w:pStyle w:val="NormalWeb"/>
        <w:spacing w:before="96" w:beforeAutospacing="0" w:after="285" w:afterAutospacing="0" w:line="390" w:lineRule="atLeast"/>
        <w:jc w:val="center"/>
        <w:rPr>
          <w:rFonts w:ascii="Helvetica" w:hAnsi="Helvetica" w:cs="Helvetica"/>
          <w:color w:val="74787E"/>
          <w:sz w:val="18"/>
          <w:szCs w:val="18"/>
        </w:rPr>
      </w:pPr>
      <w:r>
        <w:rPr>
          <w:rFonts w:asciiTheme="minorHAnsi" w:hAnsiTheme="minorHAnsi" w:cstheme="minorHAnsi"/>
        </w:rPr>
        <w:t xml:space="preserve">Check my personality test results at: </w:t>
      </w:r>
      <w:hyperlink r:id="rId9" w:tgtFrame="_blank" w:history="1">
        <w:r>
          <w:rPr>
            <w:rStyle w:val="Hyperlink"/>
            <w:rFonts w:ascii="Helvetica" w:eastAsiaTheme="majorEastAsia" w:hAnsi="Helvetica" w:cs="Helvetica"/>
            <w:color w:val="51A9AB"/>
            <w:sz w:val="18"/>
            <w:szCs w:val="18"/>
          </w:rPr>
          <w:t>https://www.16personalities.com/profiles/de782fc84ed3e</w:t>
        </w:r>
      </w:hyperlink>
    </w:p>
    <w:p w14:paraId="04C3B532" w14:textId="6799A3C4" w:rsidR="006F7AC1" w:rsidRPr="0029007A" w:rsidRDefault="006F7AC1" w:rsidP="00810A47">
      <w:pPr>
        <w:rPr>
          <w:rFonts w:asciiTheme="minorHAnsi" w:hAnsiTheme="minorHAnsi" w:cstheme="minorHAnsi"/>
        </w:rPr>
      </w:pPr>
    </w:p>
    <w:p w14:paraId="430A6B60" w14:textId="77777777" w:rsidR="00810A47" w:rsidRPr="0029007A" w:rsidRDefault="00810A47" w:rsidP="00810A47">
      <w:pPr>
        <w:pStyle w:val="Heading1"/>
        <w:rPr>
          <w:rFonts w:asciiTheme="minorHAnsi" w:hAnsiTheme="minorHAnsi" w:cstheme="minorHAnsi"/>
        </w:rPr>
      </w:pPr>
      <w:bookmarkStart w:id="6" w:name="_Toc8978143"/>
      <w:r w:rsidRPr="0029007A">
        <w:rPr>
          <w:rFonts w:asciiTheme="minorHAnsi" w:hAnsiTheme="minorHAnsi" w:cstheme="minorHAnsi"/>
        </w:rPr>
        <w:lastRenderedPageBreak/>
        <w:t>Other Questions</w:t>
      </w:r>
      <w:bookmarkEnd w:id="6"/>
    </w:p>
    <w:p w14:paraId="01C61B58" w14:textId="49745933" w:rsidR="00810A47" w:rsidRDefault="00810A47" w:rsidP="00810A4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7" w:name="_Toc8978144"/>
      <w:r w:rsidRPr="0029007A">
        <w:rPr>
          <w:rFonts w:asciiTheme="minorHAnsi" w:hAnsiTheme="minorHAnsi" w:cstheme="minorHAnsi"/>
          <w:sz w:val="24"/>
          <w:szCs w:val="24"/>
        </w:rPr>
        <w:t>What level of position are you applying for?</w:t>
      </w:r>
      <w:bookmarkEnd w:id="7"/>
    </w:p>
    <w:p w14:paraId="57304FA6" w14:textId="579721A0" w:rsidR="00E06FC7" w:rsidRDefault="00E06FC7" w:rsidP="00E06FC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Internship </w:t>
      </w:r>
    </w:p>
    <w:p w14:paraId="5970CB33" w14:textId="77777777" w:rsidR="00E06FC7" w:rsidRPr="00150300" w:rsidRDefault="00E06FC7" w:rsidP="00150300"/>
    <w:p w14:paraId="2813ADCD" w14:textId="77777777" w:rsidR="00810A47" w:rsidRPr="0029007A" w:rsidRDefault="00810A47" w:rsidP="00810A47">
      <w:pPr>
        <w:rPr>
          <w:rFonts w:asciiTheme="minorHAnsi" w:hAnsiTheme="minorHAnsi" w:cstheme="minorHAnsi"/>
          <w:sz w:val="24"/>
          <w:szCs w:val="24"/>
        </w:rPr>
      </w:pPr>
    </w:p>
    <w:p w14:paraId="15FF591C" w14:textId="7DC5EC68" w:rsidR="00810A47" w:rsidRDefault="00810A47" w:rsidP="00810A4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8" w:name="_Toc8978145"/>
      <w:r w:rsidRPr="0029007A">
        <w:rPr>
          <w:rFonts w:asciiTheme="minorHAnsi" w:hAnsiTheme="minorHAnsi" w:cstheme="minorHAnsi"/>
          <w:sz w:val="24"/>
          <w:szCs w:val="24"/>
        </w:rPr>
        <w:t>What do you feel are your core strengths?</w:t>
      </w:r>
      <w:bookmarkEnd w:id="8"/>
    </w:p>
    <w:p w14:paraId="2D0B43F9" w14:textId="46B4C118" w:rsidR="00150300" w:rsidRPr="00150300" w:rsidRDefault="00150300" w:rsidP="00150300"/>
    <w:p w14:paraId="000A442B" w14:textId="55567F4B" w:rsidR="00810A47" w:rsidRDefault="00150300" w:rsidP="00810A4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Focused.</w:t>
      </w:r>
    </w:p>
    <w:p w14:paraId="725E4DDD" w14:textId="3A8A291A" w:rsidR="00150300" w:rsidRDefault="00150300" w:rsidP="00810A4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Time management.</w:t>
      </w:r>
    </w:p>
    <w:p w14:paraId="61579333" w14:textId="5CDB68A9" w:rsidR="00150300" w:rsidRDefault="00150300" w:rsidP="00810A4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Critical Thinker.</w:t>
      </w:r>
    </w:p>
    <w:p w14:paraId="684B069D" w14:textId="0E548200" w:rsidR="00150300" w:rsidRPr="0029007A" w:rsidRDefault="00150300" w:rsidP="00810A4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Innovative.</w:t>
      </w:r>
    </w:p>
    <w:p w14:paraId="4B2608AE" w14:textId="74B348EB" w:rsidR="00150300" w:rsidRDefault="00810A47" w:rsidP="00150300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9" w:name="_Toc8978146"/>
      <w:r w:rsidRPr="0029007A">
        <w:rPr>
          <w:rFonts w:asciiTheme="minorHAnsi" w:hAnsiTheme="minorHAnsi" w:cstheme="minorHAnsi"/>
          <w:sz w:val="24"/>
          <w:szCs w:val="24"/>
        </w:rPr>
        <w:t>What are your favourite types of work to do as a developer?</w:t>
      </w:r>
      <w:bookmarkEnd w:id="9"/>
    </w:p>
    <w:p w14:paraId="59FB6DDE" w14:textId="1A7E2759" w:rsidR="00150300" w:rsidRDefault="00150300" w:rsidP="0015030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Database Implementation.</w:t>
      </w:r>
    </w:p>
    <w:p w14:paraId="74B84B22" w14:textId="44630F81" w:rsidR="00150300" w:rsidRDefault="00150300" w:rsidP="0015030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Backend Code Development</w:t>
      </w:r>
      <w:r w:rsidR="00E06FC7">
        <w:rPr>
          <w:rFonts w:asciiTheme="minorHAnsi" w:hAnsiTheme="minorHAnsi" w:cstheme="minorHAnsi"/>
          <w:sz w:val="24"/>
          <w:szCs w:val="24"/>
        </w:rPr>
        <w:t>.</w:t>
      </w:r>
    </w:p>
    <w:p w14:paraId="2756AD51" w14:textId="1AE57484" w:rsidR="00E06FC7" w:rsidRDefault="00E06FC7" w:rsidP="0015030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Frontend Code Implementation.</w:t>
      </w:r>
    </w:p>
    <w:p w14:paraId="6EAB8BC2" w14:textId="74541572" w:rsidR="00150300" w:rsidRDefault="00150300" w:rsidP="00150300">
      <w:pPr>
        <w:rPr>
          <w:rFonts w:asciiTheme="minorHAnsi" w:hAnsiTheme="minorHAnsi" w:cstheme="minorHAnsi"/>
          <w:sz w:val="24"/>
          <w:szCs w:val="24"/>
        </w:rPr>
      </w:pPr>
    </w:p>
    <w:p w14:paraId="1D0167E5" w14:textId="77777777" w:rsidR="00150300" w:rsidRPr="00150300" w:rsidRDefault="00150300" w:rsidP="00150300"/>
    <w:p w14:paraId="1FF1AF54" w14:textId="77777777" w:rsidR="00810A47" w:rsidRPr="0029007A" w:rsidRDefault="00810A47" w:rsidP="00810A47">
      <w:pPr>
        <w:rPr>
          <w:rFonts w:asciiTheme="minorHAnsi" w:hAnsiTheme="minorHAnsi" w:cstheme="minorHAnsi"/>
          <w:sz w:val="24"/>
          <w:szCs w:val="24"/>
        </w:rPr>
      </w:pPr>
    </w:p>
    <w:p w14:paraId="15DFE83C" w14:textId="72E2F27A" w:rsidR="00810A47" w:rsidRDefault="00810A47" w:rsidP="00810A4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0" w:name="_Toc8978147"/>
      <w:r w:rsidRPr="0029007A">
        <w:rPr>
          <w:rFonts w:asciiTheme="minorHAnsi" w:hAnsiTheme="minorHAnsi" w:cstheme="minorHAnsi"/>
          <w:sz w:val="24"/>
          <w:szCs w:val="24"/>
        </w:rPr>
        <w:t>What are you looking for in a company that you work for?</w:t>
      </w:r>
      <w:bookmarkEnd w:id="10"/>
    </w:p>
    <w:p w14:paraId="68B1D44E" w14:textId="5158436F" w:rsidR="00150300" w:rsidRDefault="00150300" w:rsidP="0015030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Personal Growth.</w:t>
      </w:r>
    </w:p>
    <w:p w14:paraId="72E8289C" w14:textId="4C7CDDDD" w:rsidR="00150300" w:rsidRDefault="00E06FC7" w:rsidP="0015030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Self-Improvement</w:t>
      </w:r>
      <w:r w:rsidR="00150300">
        <w:rPr>
          <w:rFonts w:asciiTheme="minorHAnsi" w:hAnsiTheme="minorHAnsi" w:cstheme="minorHAnsi"/>
          <w:sz w:val="24"/>
          <w:szCs w:val="24"/>
        </w:rPr>
        <w:t>.</w:t>
      </w:r>
    </w:p>
    <w:p w14:paraId="6D584B9D" w14:textId="72858656" w:rsidR="00E06FC7" w:rsidRDefault="00E06FC7" w:rsidP="0015030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Knowledge.</w:t>
      </w:r>
    </w:p>
    <w:p w14:paraId="077D3047" w14:textId="77777777" w:rsidR="00150300" w:rsidRPr="00150300" w:rsidRDefault="00150300" w:rsidP="00150300"/>
    <w:p w14:paraId="49DCFA8C" w14:textId="77777777" w:rsidR="005222BD" w:rsidRPr="0029007A" w:rsidRDefault="005222BD" w:rsidP="005222BD">
      <w:pPr>
        <w:rPr>
          <w:rFonts w:asciiTheme="minorHAnsi" w:hAnsiTheme="minorHAnsi" w:cstheme="minorHAnsi"/>
          <w:sz w:val="24"/>
          <w:szCs w:val="24"/>
        </w:rPr>
      </w:pPr>
    </w:p>
    <w:p w14:paraId="3D84A1E7" w14:textId="4ECC36A5" w:rsidR="005222BD" w:rsidRDefault="005222BD" w:rsidP="005222BD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1" w:name="_Toc8978148"/>
      <w:r w:rsidRPr="0029007A">
        <w:rPr>
          <w:rFonts w:asciiTheme="minorHAnsi" w:hAnsiTheme="minorHAnsi" w:cstheme="minorHAnsi"/>
          <w:sz w:val="24"/>
          <w:szCs w:val="24"/>
        </w:rPr>
        <w:t>What are your favourite technologies that you use?</w:t>
      </w:r>
      <w:bookmarkEnd w:id="11"/>
    </w:p>
    <w:p w14:paraId="23CB2A27" w14:textId="6FDFB140" w:rsidR="00150300" w:rsidRDefault="00E06FC7" w:rsidP="0015030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Angular.</w:t>
      </w:r>
    </w:p>
    <w:p w14:paraId="28B15EB6" w14:textId="2AB3C619" w:rsidR="00E06FC7" w:rsidRDefault="00E06FC7" w:rsidP="0015030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Node.</w:t>
      </w:r>
    </w:p>
    <w:p w14:paraId="097ECFF9" w14:textId="589EA15E" w:rsidR="00E06FC7" w:rsidRDefault="00E06FC7" w:rsidP="00150300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Mysql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58A16831" w14:textId="1852A5CA" w:rsidR="00E06FC7" w:rsidRDefault="00E06FC7" w:rsidP="0015030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Vs code.</w:t>
      </w:r>
    </w:p>
    <w:p w14:paraId="35AEE537" w14:textId="5A411BF5" w:rsidR="00E06FC7" w:rsidRDefault="00E06FC7" w:rsidP="0015030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Postman.</w:t>
      </w:r>
    </w:p>
    <w:p w14:paraId="6E6EEF8E" w14:textId="77777777" w:rsidR="00E06FC7" w:rsidRDefault="00E06FC7" w:rsidP="00150300">
      <w:pPr>
        <w:rPr>
          <w:rFonts w:asciiTheme="minorHAnsi" w:hAnsiTheme="minorHAnsi" w:cstheme="minorHAnsi"/>
          <w:sz w:val="24"/>
          <w:szCs w:val="24"/>
        </w:rPr>
      </w:pPr>
    </w:p>
    <w:p w14:paraId="0B593D8C" w14:textId="5B71475A" w:rsidR="00150300" w:rsidRPr="00150300" w:rsidRDefault="00150300" w:rsidP="00150300"/>
    <w:p w14:paraId="2443FAFA" w14:textId="77777777" w:rsidR="00A57B83" w:rsidRPr="0029007A" w:rsidRDefault="00A57B83" w:rsidP="00A57B83">
      <w:pPr>
        <w:rPr>
          <w:rFonts w:asciiTheme="minorHAnsi" w:hAnsiTheme="minorHAnsi" w:cstheme="minorHAnsi"/>
        </w:rPr>
      </w:pPr>
    </w:p>
    <w:p w14:paraId="5F001D6A" w14:textId="77777777" w:rsidR="00A57B83" w:rsidRPr="0029007A" w:rsidRDefault="00A57B83" w:rsidP="00A57B83">
      <w:pPr>
        <w:pStyle w:val="Heading1"/>
        <w:rPr>
          <w:rFonts w:asciiTheme="minorHAnsi" w:hAnsiTheme="minorHAnsi" w:cstheme="minorHAnsi"/>
        </w:rPr>
      </w:pPr>
      <w:bookmarkStart w:id="12" w:name="_Toc8978149"/>
      <w:r w:rsidRPr="0029007A">
        <w:rPr>
          <w:rFonts w:asciiTheme="minorHAnsi" w:hAnsiTheme="minorHAnsi" w:cstheme="minorHAnsi"/>
        </w:rPr>
        <w:lastRenderedPageBreak/>
        <w:t>What Next</w:t>
      </w:r>
      <w:bookmarkEnd w:id="12"/>
    </w:p>
    <w:p w14:paraId="2275481F" w14:textId="23EE0AB5" w:rsidR="00A57B83" w:rsidRPr="0029007A" w:rsidRDefault="00A57B83" w:rsidP="00A57B83">
      <w:pPr>
        <w:rPr>
          <w:rFonts w:asciiTheme="minorHAnsi" w:hAnsiTheme="minorHAnsi" w:cstheme="minorHAnsi"/>
        </w:rPr>
      </w:pPr>
      <w:r w:rsidRPr="0029007A">
        <w:rPr>
          <w:rFonts w:asciiTheme="minorHAnsi" w:hAnsiTheme="minorHAnsi" w:cstheme="minorHAnsi"/>
        </w:rPr>
        <w:t>We will take a few days to evaluate you</w:t>
      </w:r>
      <w:r w:rsidR="000A24E8" w:rsidRPr="0029007A">
        <w:rPr>
          <w:rFonts w:asciiTheme="minorHAnsi" w:hAnsiTheme="minorHAnsi" w:cstheme="minorHAnsi"/>
        </w:rPr>
        <w:t>r</w:t>
      </w:r>
      <w:r w:rsidRPr="0029007A">
        <w:rPr>
          <w:rFonts w:asciiTheme="minorHAnsi" w:hAnsiTheme="minorHAnsi" w:cstheme="minorHAnsi"/>
        </w:rPr>
        <w:t xml:space="preserve"> submission.  Should you be successful, we will then set up an </w:t>
      </w:r>
      <w:r w:rsidR="000A24E8" w:rsidRPr="0029007A">
        <w:rPr>
          <w:rFonts w:asciiTheme="minorHAnsi" w:hAnsiTheme="minorHAnsi" w:cstheme="minorHAnsi"/>
        </w:rPr>
        <w:t>online</w:t>
      </w:r>
      <w:r w:rsidRPr="0029007A">
        <w:rPr>
          <w:rFonts w:asciiTheme="minorHAnsi" w:hAnsiTheme="minorHAnsi" w:cstheme="minorHAnsi"/>
        </w:rPr>
        <w:t xml:space="preserve"> interview where we will meet you.  </w:t>
      </w:r>
      <w:r w:rsidR="0029007A" w:rsidRPr="0029007A">
        <w:rPr>
          <w:rFonts w:asciiTheme="minorHAnsi" w:hAnsiTheme="minorHAnsi" w:cstheme="minorHAnsi"/>
        </w:rPr>
        <w:t>After that interview, further shortlisted candidates will</w:t>
      </w:r>
      <w:r w:rsidRPr="0029007A">
        <w:rPr>
          <w:rFonts w:asciiTheme="minorHAnsi" w:hAnsiTheme="minorHAnsi" w:cstheme="minorHAnsi"/>
        </w:rPr>
        <w:t xml:space="preserve"> be required to do another test</w:t>
      </w:r>
      <w:r w:rsidR="0029007A" w:rsidRPr="0029007A">
        <w:rPr>
          <w:rFonts w:asciiTheme="minorHAnsi" w:hAnsiTheme="minorHAnsi" w:cstheme="minorHAnsi"/>
        </w:rPr>
        <w:t xml:space="preserve"> online in real time via Zoom or MS Teams</w:t>
      </w:r>
      <w:r w:rsidRPr="0029007A">
        <w:rPr>
          <w:rFonts w:asciiTheme="minorHAnsi" w:hAnsiTheme="minorHAnsi" w:cstheme="minorHAnsi"/>
        </w:rPr>
        <w:t xml:space="preserve"> which will involve developing another application and a questionnaire.  </w:t>
      </w:r>
    </w:p>
    <w:sectPr w:rsidR="00A57B83" w:rsidRPr="0029007A" w:rsidSect="004C5AD1">
      <w:headerReference w:type="default" r:id="rId10"/>
      <w:footerReference w:type="default" r:id="rId11"/>
      <w:pgSz w:w="11907" w:h="16839" w:code="9"/>
      <w:pgMar w:top="1440" w:right="1080" w:bottom="1440" w:left="108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39247" w14:textId="77777777" w:rsidR="00891907" w:rsidRDefault="00891907" w:rsidP="005003F6">
      <w:pPr>
        <w:spacing w:line="240" w:lineRule="auto"/>
      </w:pPr>
      <w:r>
        <w:separator/>
      </w:r>
    </w:p>
  </w:endnote>
  <w:endnote w:type="continuationSeparator" w:id="0">
    <w:p w14:paraId="231EEFA0" w14:textId="77777777" w:rsidR="00891907" w:rsidRDefault="00891907" w:rsidP="00500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</w:rPr>
      <w:id w:val="37520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3752021"/>
          <w:docPartObj>
            <w:docPartGallery w:val="Page Numbers (Top of Page)"/>
            <w:docPartUnique/>
          </w:docPartObj>
        </w:sdtPr>
        <w:sdtEndPr/>
        <w:sdtContent>
          <w:p w14:paraId="5B13A60C" w14:textId="77777777" w:rsidR="00A251B2" w:rsidRPr="0029007A" w:rsidRDefault="00A251B2">
            <w:pPr>
              <w:pStyle w:val="Footer"/>
              <w:jc w:val="right"/>
              <w:rPr>
                <w:rFonts w:asciiTheme="minorHAnsi" w:hAnsiTheme="minorHAnsi" w:cstheme="minorHAnsi"/>
              </w:rPr>
            </w:pPr>
            <w:r w:rsidRPr="0029007A">
              <w:rPr>
                <w:rFonts w:asciiTheme="minorHAnsi" w:hAnsiTheme="minorHAnsi" w:cstheme="minorHAnsi"/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B3DE159" wp14:editId="7FFAD604">
                      <wp:simplePos x="0" y="0"/>
                      <wp:positionH relativeFrom="column">
                        <wp:posOffset>514020</wp:posOffset>
                      </wp:positionH>
                      <wp:positionV relativeFrom="paragraph">
                        <wp:posOffset>-80663</wp:posOffset>
                      </wp:positionV>
                      <wp:extent cx="5031233" cy="501128"/>
                      <wp:effectExtent l="0" t="0" r="0" b="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1233" cy="501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9B64EE" w14:textId="77777777" w:rsidR="00A251B2" w:rsidRPr="00374DF6" w:rsidRDefault="00A251B2" w:rsidP="003700D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374DF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>Rysis</w:t>
                                  </w:r>
                                  <w:proofErr w:type="spellEnd"/>
                                  <w:r w:rsidRPr="00374DF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 xml:space="preserve"> Software (Pty) Ltd </w:t>
                                  </w:r>
                                  <w:r w:rsidRPr="00374DF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ab/>
                                    <w:t xml:space="preserve"> Reg No: 2015/031099/07   VAT Reg No: 4350252732</w:t>
                                  </w:r>
                                </w:p>
                                <w:p w14:paraId="4A7BB90E" w14:textId="77777777" w:rsidR="00A251B2" w:rsidRPr="00374DF6" w:rsidRDefault="00A251B2" w:rsidP="003700D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</w:pPr>
                                  <w:r w:rsidRPr="00374DF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 xml:space="preserve">Block C, Stoneridge Office Park 8 Greenstone Place Greenstone Hill Johannesburg, South Africa </w:t>
                                  </w:r>
                                </w:p>
                                <w:p w14:paraId="07772994" w14:textId="77777777" w:rsidR="00A251B2" w:rsidRPr="00374DF6" w:rsidRDefault="00891907" w:rsidP="003700D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</w:pPr>
                                  <w:hyperlink r:id="rId1" w:history="1">
                                    <w:r w:rsidR="00A251B2" w:rsidRPr="00374DF6">
                                      <w:rPr>
                                        <w:rFonts w:asciiTheme="minorHAnsi" w:hAnsiTheme="minorHAnsi" w:cstheme="minorHAnsi"/>
                                        <w:sz w:val="14"/>
                                        <w:szCs w:val="14"/>
                                      </w:rPr>
                                      <w:t>www.rysis.co.za</w:t>
                                    </w:r>
                                  </w:hyperlink>
                                  <w:r w:rsidR="00A251B2" w:rsidRPr="00374DF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hyperlink r:id="rId2" w:history="1">
                                    <w:r w:rsidR="00A251B2" w:rsidRPr="00374DF6">
                                      <w:rPr>
                                        <w:rFonts w:asciiTheme="minorHAnsi" w:hAnsiTheme="minorHAnsi" w:cstheme="minorHAnsi"/>
                                        <w:sz w:val="14"/>
                                        <w:szCs w:val="14"/>
                                      </w:rPr>
                                      <w:t>info@rysis.co.za</w:t>
                                    </w:r>
                                  </w:hyperlink>
                                  <w:r w:rsidR="00A251B2" w:rsidRPr="00374DF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ab/>
                                    <w:t>+27 (0) 11 452 0101</w:t>
                                  </w:r>
                                </w:p>
                                <w:p w14:paraId="0182BDEE" w14:textId="77777777" w:rsidR="00A251B2" w:rsidRPr="005003F6" w:rsidRDefault="00A251B2" w:rsidP="005003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3DE1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8" type="#_x0000_t202" style="position:absolute;left:0;text-align:left;margin-left:40.45pt;margin-top:-6.35pt;width:396.15pt;height:3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" stroked="f">
                      <v:textbox>
                        <w:txbxContent>
                          <w:p w14:paraId="1E9B64EE" w14:textId="77777777" w:rsidR="00A251B2" w:rsidRPr="00374DF6" w:rsidRDefault="00A251B2" w:rsidP="003700D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74DF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Rysis</w:t>
                            </w:r>
                            <w:proofErr w:type="spellEnd"/>
                            <w:r w:rsidRPr="00374DF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Software (Pty) Ltd </w:t>
                            </w:r>
                            <w:r w:rsidRPr="00374DF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 xml:space="preserve"> Reg No: 2015/031099/07   VAT Reg No: 4350252732</w:t>
                            </w:r>
                          </w:p>
                          <w:p w14:paraId="4A7BB90E" w14:textId="77777777" w:rsidR="00A251B2" w:rsidRPr="00374DF6" w:rsidRDefault="00A251B2" w:rsidP="003700D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374DF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Block C, Stoneridge Office Park 8 Greenstone Place Greenstone Hill Johannesburg, South Africa </w:t>
                            </w:r>
                          </w:p>
                          <w:p w14:paraId="07772994" w14:textId="77777777" w:rsidR="00A251B2" w:rsidRPr="00374DF6" w:rsidRDefault="00891907" w:rsidP="003700D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hyperlink r:id="rId3" w:history="1">
                              <w:r w:rsidR="00A251B2" w:rsidRPr="00374DF6"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>www.rysis.co.za</w:t>
                              </w:r>
                            </w:hyperlink>
                            <w:r w:rsidR="00A251B2" w:rsidRPr="00374DF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</w:r>
                            <w:hyperlink r:id="rId4" w:history="1">
                              <w:r w:rsidR="00A251B2" w:rsidRPr="00374DF6">
                                <w:rPr>
                                  <w:rFonts w:asciiTheme="minorHAnsi" w:hAnsiTheme="minorHAnsi" w:cstheme="minorHAnsi"/>
                                  <w:sz w:val="14"/>
                                  <w:szCs w:val="14"/>
                                </w:rPr>
                                <w:t>info@rysis.co.za</w:t>
                              </w:r>
                            </w:hyperlink>
                            <w:r w:rsidR="00A251B2" w:rsidRPr="00374DF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ab/>
                              <w:t>+27 (0) 11 452 0101</w:t>
                            </w:r>
                          </w:p>
                          <w:p w14:paraId="0182BDEE" w14:textId="77777777" w:rsidR="00A251B2" w:rsidRPr="005003F6" w:rsidRDefault="00A251B2" w:rsidP="005003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9007A">
              <w:rPr>
                <w:rFonts w:asciiTheme="minorHAnsi" w:hAnsiTheme="minorHAnsi" w:cstheme="minorHAnsi"/>
              </w:rPr>
              <w:t xml:space="preserve">Page </w:t>
            </w:r>
            <w:r w:rsidRPr="0029007A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 w:rsidRPr="0029007A">
              <w:rPr>
                <w:rFonts w:asciiTheme="minorHAnsi" w:hAnsiTheme="minorHAnsi" w:cstheme="minorHAnsi"/>
                <w:b/>
              </w:rPr>
              <w:instrText xml:space="preserve"> PAGE </w:instrText>
            </w:r>
            <w:r w:rsidRPr="0029007A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="0083405F" w:rsidRPr="0029007A">
              <w:rPr>
                <w:rFonts w:asciiTheme="minorHAnsi" w:hAnsiTheme="minorHAnsi" w:cstheme="minorHAnsi"/>
                <w:b/>
                <w:noProof/>
              </w:rPr>
              <w:t>5</w:t>
            </w:r>
            <w:r w:rsidRPr="0029007A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  <w:r w:rsidRPr="0029007A">
              <w:rPr>
                <w:rFonts w:asciiTheme="minorHAnsi" w:hAnsiTheme="minorHAnsi" w:cstheme="minorHAnsi"/>
              </w:rPr>
              <w:t xml:space="preserve"> of </w:t>
            </w:r>
            <w:r w:rsidRPr="0029007A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 w:rsidRPr="0029007A">
              <w:rPr>
                <w:rFonts w:asciiTheme="minorHAnsi" w:hAnsiTheme="minorHAnsi" w:cstheme="minorHAnsi"/>
                <w:b/>
              </w:rPr>
              <w:instrText xml:space="preserve"> NUMPAGES  </w:instrText>
            </w:r>
            <w:r w:rsidRPr="0029007A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="0083405F" w:rsidRPr="0029007A">
              <w:rPr>
                <w:rFonts w:asciiTheme="minorHAnsi" w:hAnsiTheme="minorHAnsi" w:cstheme="minorHAnsi"/>
                <w:b/>
                <w:noProof/>
              </w:rPr>
              <w:t>6</w:t>
            </w:r>
            <w:r w:rsidRPr="0029007A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BD5FAA5" w14:textId="77777777" w:rsidR="00A251B2" w:rsidRDefault="00A25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AC097" w14:textId="77777777" w:rsidR="00891907" w:rsidRDefault="00891907" w:rsidP="005003F6">
      <w:pPr>
        <w:spacing w:line="240" w:lineRule="auto"/>
      </w:pPr>
      <w:r>
        <w:separator/>
      </w:r>
    </w:p>
  </w:footnote>
  <w:footnote w:type="continuationSeparator" w:id="0">
    <w:p w14:paraId="3875B9C7" w14:textId="77777777" w:rsidR="00891907" w:rsidRDefault="00891907" w:rsidP="005003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96BA" w14:textId="3B5CE27C" w:rsidR="00A251B2" w:rsidRPr="0029007A" w:rsidRDefault="00A251B2" w:rsidP="005369C4">
    <w:pPr>
      <w:pStyle w:val="Header"/>
      <w:tabs>
        <w:tab w:val="clear" w:pos="4680"/>
        <w:tab w:val="left" w:pos="1365"/>
      </w:tabs>
      <w:jc w:val="center"/>
      <w:rPr>
        <w:rFonts w:asciiTheme="minorHAnsi" w:hAnsiTheme="minorHAnsi" w:cstheme="minorHAnsi"/>
      </w:rPr>
    </w:pPr>
    <w:r>
      <w:rPr>
        <w:noProof/>
        <w:lang w:eastAsia="en-ZA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CECA1C" wp14:editId="112C6AF1">
              <wp:simplePos x="0" y="0"/>
              <wp:positionH relativeFrom="column">
                <wp:posOffset>5101572</wp:posOffset>
              </wp:positionH>
              <wp:positionV relativeFrom="paragraph">
                <wp:posOffset>-56420</wp:posOffset>
              </wp:positionV>
              <wp:extent cx="1674480" cy="539126"/>
              <wp:effectExtent l="0" t="0" r="254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4480" cy="53912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F14A9E" w14:textId="77777777" w:rsidR="00A251B2" w:rsidRDefault="00A251B2" w:rsidP="007D6A45">
                          <w:pPr>
                            <w:jc w:val="right"/>
                          </w:pPr>
                          <w:r>
                            <w:rPr>
                              <w:noProof/>
                              <w:lang w:eastAsia="en-ZA" w:bidi="ar-SA"/>
                            </w:rPr>
                            <w:drawing>
                              <wp:inline distT="0" distB="0" distL="0" distR="0" wp14:anchorId="679ECFCE" wp14:editId="5296F38B">
                                <wp:extent cx="1490403" cy="391130"/>
                                <wp:effectExtent l="0" t="0" r="0" b="9525"/>
                                <wp:docPr id="6" name="Picture 6" descr="C:\Users\bellj\AppData\Local\Microsoft\Windows\INetCache\Content.Word\Visibill 5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Users\bellj\AppData\Local\Microsoft\Windows\INetCache\Content.Word\Visibill 5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7597" cy="39301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CECA1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01.7pt;margin-top:-4.45pt;width:131.85pt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" stroked="f">
              <v:textbox>
                <w:txbxContent>
                  <w:p w14:paraId="54F14A9E" w14:textId="77777777" w:rsidR="00A251B2" w:rsidRDefault="00A251B2" w:rsidP="007D6A45">
                    <w:pPr>
                      <w:jc w:val="right"/>
                    </w:pPr>
                    <w:r>
                      <w:rPr>
                        <w:noProof/>
                        <w:lang w:eastAsia="en-ZA" w:bidi="ar-SA"/>
                      </w:rPr>
                      <w:drawing>
                        <wp:inline distT="0" distB="0" distL="0" distR="0" wp14:anchorId="679ECFCE" wp14:editId="5296F38B">
                          <wp:extent cx="1490403" cy="391130"/>
                          <wp:effectExtent l="0" t="0" r="0" b="9525"/>
                          <wp:docPr id="6" name="Picture 6" descr="C:\Users\bellj\AppData\Local\Microsoft\Windows\INetCache\Content.Word\Visibill 5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Users\bellj\AppData\Local\Microsoft\Windows\INetCache\Content.Word\Visibill 5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7597" cy="3930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ZA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0F6010" wp14:editId="18E52EB7">
              <wp:simplePos x="0" y="0"/>
              <wp:positionH relativeFrom="column">
                <wp:posOffset>-521948</wp:posOffset>
              </wp:positionH>
              <wp:positionV relativeFrom="paragraph">
                <wp:posOffset>-88243</wp:posOffset>
              </wp:positionV>
              <wp:extent cx="1474635" cy="724065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635" cy="724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84EAC" w14:textId="77777777" w:rsidR="00A251B2" w:rsidRDefault="00A251B2">
                          <w:r>
                            <w:rPr>
                              <w:noProof/>
                              <w:lang w:eastAsia="en-ZA" w:bidi="ar-SA"/>
                            </w:rPr>
                            <w:drawing>
                              <wp:inline distT="0" distB="0" distL="0" distR="0" wp14:anchorId="0409EFF2" wp14:editId="0C46BF3B">
                                <wp:extent cx="1208405" cy="572783"/>
                                <wp:effectExtent l="0" t="0" r="0" b="0"/>
                                <wp:docPr id="11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08405" cy="57278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0F6010" id="_x0000_s1027" type="#_x0000_t202" style="position:absolute;left:0;text-align:left;margin-left:-41.1pt;margin-top:-6.95pt;width:116.1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" stroked="f">
              <v:textbox>
                <w:txbxContent>
                  <w:p w14:paraId="6F884EAC" w14:textId="77777777" w:rsidR="00A251B2" w:rsidRDefault="00A251B2">
                    <w:r>
                      <w:rPr>
                        <w:noProof/>
                        <w:lang w:eastAsia="en-ZA" w:bidi="ar-SA"/>
                      </w:rPr>
                      <w:drawing>
                        <wp:inline distT="0" distB="0" distL="0" distR="0" wp14:anchorId="0409EFF2" wp14:editId="0C46BF3B">
                          <wp:extent cx="1208405" cy="572783"/>
                          <wp:effectExtent l="0" t="0" r="0" b="0"/>
                          <wp:docPr id="11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08405" cy="5727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inorHAnsi" w:hAnsiTheme="minorHAnsi" w:cstheme="minorHAnsi"/>
        </w:rPr>
        <w:alias w:val="Title"/>
        <w:id w:val="375201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C3A31" w:rsidRPr="0029007A">
          <w:rPr>
            <w:rFonts w:asciiTheme="minorHAnsi" w:hAnsiTheme="minorHAnsi" w:cstheme="minorHAnsi"/>
          </w:rPr>
          <w:t>Rysis</w:t>
        </w:r>
        <w:proofErr w:type="spellEnd"/>
        <w:r w:rsidR="006C3A31" w:rsidRPr="0029007A">
          <w:rPr>
            <w:rFonts w:asciiTheme="minorHAnsi" w:hAnsiTheme="minorHAnsi" w:cstheme="minorHAnsi"/>
          </w:rPr>
          <w:t xml:space="preserve"> Software</w:t>
        </w:r>
      </w:sdtContent>
    </w:sdt>
    <w:r w:rsidRPr="0029007A">
      <w:rPr>
        <w:rFonts w:asciiTheme="minorHAnsi" w:hAnsiTheme="minorHAnsi" w:cstheme="minorHAnsi"/>
      </w:rPr>
      <w:t xml:space="preserve"> - </w:t>
    </w:r>
    <w:sdt>
      <w:sdtPr>
        <w:rPr>
          <w:rFonts w:asciiTheme="minorHAnsi" w:hAnsiTheme="minorHAnsi" w:cstheme="minorHAnsi"/>
        </w:rPr>
        <w:alias w:val="Subject"/>
        <w:id w:val="375201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9007A" w:rsidRPr="0029007A">
          <w:rPr>
            <w:rFonts w:asciiTheme="minorHAnsi" w:hAnsiTheme="minorHAnsi" w:cstheme="minorHAnsi"/>
          </w:rPr>
          <w:t>Test 2 - Intern</w:t>
        </w:r>
      </w:sdtContent>
    </w:sdt>
  </w:p>
  <w:p w14:paraId="45D414A5" w14:textId="3B33D4F6" w:rsidR="00A251B2" w:rsidRPr="0029007A" w:rsidRDefault="00A251B2" w:rsidP="005369C4">
    <w:pPr>
      <w:pStyle w:val="Header"/>
      <w:tabs>
        <w:tab w:val="clear" w:pos="4680"/>
        <w:tab w:val="left" w:pos="1365"/>
      </w:tabs>
      <w:jc w:val="center"/>
      <w:rPr>
        <w:rFonts w:asciiTheme="minorHAnsi" w:hAnsiTheme="minorHAnsi" w:cstheme="minorHAnsi"/>
      </w:rPr>
    </w:pPr>
    <w:r w:rsidRPr="0029007A">
      <w:rPr>
        <w:rFonts w:asciiTheme="minorHAnsi" w:hAnsiTheme="minorHAnsi" w:cstheme="minorHAnsi"/>
      </w:rPr>
      <w:fldChar w:fldCharType="begin"/>
    </w:r>
    <w:r w:rsidRPr="0029007A">
      <w:rPr>
        <w:rFonts w:asciiTheme="minorHAnsi" w:hAnsiTheme="minorHAnsi" w:cstheme="minorHAnsi"/>
      </w:rPr>
      <w:instrText xml:space="preserve"> DATE \@ "dd MMMM yyyy" </w:instrText>
    </w:r>
    <w:r w:rsidRPr="0029007A">
      <w:rPr>
        <w:rFonts w:asciiTheme="minorHAnsi" w:hAnsiTheme="minorHAnsi" w:cstheme="minorHAnsi"/>
      </w:rPr>
      <w:fldChar w:fldCharType="separate"/>
    </w:r>
    <w:r w:rsidR="00EE031C">
      <w:rPr>
        <w:rFonts w:asciiTheme="minorHAnsi" w:hAnsiTheme="minorHAnsi" w:cstheme="minorHAnsi"/>
        <w:noProof/>
      </w:rPr>
      <w:t>01 June 2021</w:t>
    </w:r>
    <w:r w:rsidRPr="0029007A">
      <w:rPr>
        <w:rFonts w:asciiTheme="minorHAnsi" w:hAnsiTheme="minorHAnsi" w:cstheme="minorHAn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9BEAEE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07A49A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B20B28"/>
    <w:multiLevelType w:val="hybridMultilevel"/>
    <w:tmpl w:val="45EAA7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82ED6"/>
    <w:multiLevelType w:val="multilevel"/>
    <w:tmpl w:val="A05C964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910DF3"/>
    <w:multiLevelType w:val="hybridMultilevel"/>
    <w:tmpl w:val="A98CDC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F5088"/>
    <w:multiLevelType w:val="hybridMultilevel"/>
    <w:tmpl w:val="5BD6AE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93251"/>
    <w:multiLevelType w:val="hybridMultilevel"/>
    <w:tmpl w:val="1D3AAC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30C73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2A45A0"/>
    <w:multiLevelType w:val="hybridMultilevel"/>
    <w:tmpl w:val="C576F1CE"/>
    <w:lvl w:ilvl="0" w:tplc="AA9EF82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F52E55"/>
    <w:multiLevelType w:val="hybridMultilevel"/>
    <w:tmpl w:val="5908E1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B4E98"/>
    <w:multiLevelType w:val="hybridMultilevel"/>
    <w:tmpl w:val="C2A0E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22F8D"/>
    <w:multiLevelType w:val="hybridMultilevel"/>
    <w:tmpl w:val="C960FC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56ECB"/>
    <w:multiLevelType w:val="hybridMultilevel"/>
    <w:tmpl w:val="4A2628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207B6"/>
    <w:multiLevelType w:val="hybridMultilevel"/>
    <w:tmpl w:val="17B002E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22D68"/>
    <w:multiLevelType w:val="hybridMultilevel"/>
    <w:tmpl w:val="67582D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80772"/>
    <w:multiLevelType w:val="hybridMultilevel"/>
    <w:tmpl w:val="B83EB6E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B2F7F"/>
    <w:multiLevelType w:val="hybridMultilevel"/>
    <w:tmpl w:val="C6427D2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635E3"/>
    <w:multiLevelType w:val="hybridMultilevel"/>
    <w:tmpl w:val="60F88D00"/>
    <w:lvl w:ilvl="0" w:tplc="D1E267F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D84282"/>
    <w:multiLevelType w:val="hybridMultilevel"/>
    <w:tmpl w:val="8A2070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C2521"/>
    <w:multiLevelType w:val="hybridMultilevel"/>
    <w:tmpl w:val="132615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D7481"/>
    <w:multiLevelType w:val="hybridMultilevel"/>
    <w:tmpl w:val="95CAF8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12"/>
  </w:num>
  <w:num w:numId="6">
    <w:abstractNumId w:val="19"/>
  </w:num>
  <w:num w:numId="7">
    <w:abstractNumId w:val="14"/>
  </w:num>
  <w:num w:numId="8">
    <w:abstractNumId w:val="18"/>
  </w:num>
  <w:num w:numId="9">
    <w:abstractNumId w:val="15"/>
  </w:num>
  <w:num w:numId="10">
    <w:abstractNumId w:val="2"/>
  </w:num>
  <w:num w:numId="11">
    <w:abstractNumId w:val="16"/>
  </w:num>
  <w:num w:numId="12">
    <w:abstractNumId w:val="11"/>
  </w:num>
  <w:num w:numId="13">
    <w:abstractNumId w:val="9"/>
  </w:num>
  <w:num w:numId="14">
    <w:abstractNumId w:val="20"/>
  </w:num>
  <w:num w:numId="15">
    <w:abstractNumId w:val="6"/>
  </w:num>
  <w:num w:numId="16">
    <w:abstractNumId w:val="5"/>
  </w:num>
  <w:num w:numId="17">
    <w:abstractNumId w:val="4"/>
  </w:num>
  <w:num w:numId="18">
    <w:abstractNumId w:val="13"/>
  </w:num>
  <w:num w:numId="19">
    <w:abstractNumId w:val="10"/>
  </w:num>
  <w:num w:numId="20">
    <w:abstractNumId w:val="17"/>
  </w:num>
  <w:num w:numId="2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0A"/>
    <w:rsid w:val="000001D4"/>
    <w:rsid w:val="0000029F"/>
    <w:rsid w:val="000007E1"/>
    <w:rsid w:val="000018A2"/>
    <w:rsid w:val="00002A25"/>
    <w:rsid w:val="00002F49"/>
    <w:rsid w:val="000031B6"/>
    <w:rsid w:val="000062B4"/>
    <w:rsid w:val="00007150"/>
    <w:rsid w:val="00007165"/>
    <w:rsid w:val="000136FF"/>
    <w:rsid w:val="00014128"/>
    <w:rsid w:val="00014A24"/>
    <w:rsid w:val="000154D8"/>
    <w:rsid w:val="00015931"/>
    <w:rsid w:val="0001649B"/>
    <w:rsid w:val="00016CED"/>
    <w:rsid w:val="0001765B"/>
    <w:rsid w:val="000215EA"/>
    <w:rsid w:val="00021799"/>
    <w:rsid w:val="0002393D"/>
    <w:rsid w:val="00023CBC"/>
    <w:rsid w:val="00023E76"/>
    <w:rsid w:val="00024C28"/>
    <w:rsid w:val="00024E9D"/>
    <w:rsid w:val="00025477"/>
    <w:rsid w:val="0002553A"/>
    <w:rsid w:val="00026D21"/>
    <w:rsid w:val="0002720B"/>
    <w:rsid w:val="00027402"/>
    <w:rsid w:val="00027B8C"/>
    <w:rsid w:val="00027EE0"/>
    <w:rsid w:val="000314E5"/>
    <w:rsid w:val="00036807"/>
    <w:rsid w:val="0004174A"/>
    <w:rsid w:val="00043C4C"/>
    <w:rsid w:val="000441FA"/>
    <w:rsid w:val="00045E10"/>
    <w:rsid w:val="000464EB"/>
    <w:rsid w:val="00046CE6"/>
    <w:rsid w:val="00051A7E"/>
    <w:rsid w:val="00051C76"/>
    <w:rsid w:val="0005254A"/>
    <w:rsid w:val="000559C1"/>
    <w:rsid w:val="0005629A"/>
    <w:rsid w:val="0006240C"/>
    <w:rsid w:val="000626E7"/>
    <w:rsid w:val="00063041"/>
    <w:rsid w:val="0006399D"/>
    <w:rsid w:val="00063CBB"/>
    <w:rsid w:val="000653F2"/>
    <w:rsid w:val="00066A44"/>
    <w:rsid w:val="000673E8"/>
    <w:rsid w:val="00067E20"/>
    <w:rsid w:val="00067F59"/>
    <w:rsid w:val="000706F1"/>
    <w:rsid w:val="000718B0"/>
    <w:rsid w:val="00072672"/>
    <w:rsid w:val="00073833"/>
    <w:rsid w:val="00073DFB"/>
    <w:rsid w:val="0007526A"/>
    <w:rsid w:val="00075519"/>
    <w:rsid w:val="000769A2"/>
    <w:rsid w:val="000812CE"/>
    <w:rsid w:val="0008422A"/>
    <w:rsid w:val="00087609"/>
    <w:rsid w:val="00087D2C"/>
    <w:rsid w:val="00090FB5"/>
    <w:rsid w:val="000912D2"/>
    <w:rsid w:val="0009161C"/>
    <w:rsid w:val="000922F8"/>
    <w:rsid w:val="0009309D"/>
    <w:rsid w:val="000934BF"/>
    <w:rsid w:val="0009386D"/>
    <w:rsid w:val="00094A82"/>
    <w:rsid w:val="00095A32"/>
    <w:rsid w:val="00095AEA"/>
    <w:rsid w:val="00095B6D"/>
    <w:rsid w:val="00097F23"/>
    <w:rsid w:val="00097F4B"/>
    <w:rsid w:val="000A0537"/>
    <w:rsid w:val="000A227B"/>
    <w:rsid w:val="000A23D2"/>
    <w:rsid w:val="000A24E8"/>
    <w:rsid w:val="000A2C80"/>
    <w:rsid w:val="000A45B0"/>
    <w:rsid w:val="000A4A05"/>
    <w:rsid w:val="000A663A"/>
    <w:rsid w:val="000A7C3A"/>
    <w:rsid w:val="000B0C57"/>
    <w:rsid w:val="000B0D7C"/>
    <w:rsid w:val="000B197C"/>
    <w:rsid w:val="000B3CCC"/>
    <w:rsid w:val="000B43D6"/>
    <w:rsid w:val="000B56D8"/>
    <w:rsid w:val="000B71F5"/>
    <w:rsid w:val="000B7718"/>
    <w:rsid w:val="000C26BF"/>
    <w:rsid w:val="000C3A18"/>
    <w:rsid w:val="000C4170"/>
    <w:rsid w:val="000C542C"/>
    <w:rsid w:val="000C5A17"/>
    <w:rsid w:val="000C60BD"/>
    <w:rsid w:val="000C6EEF"/>
    <w:rsid w:val="000D02AD"/>
    <w:rsid w:val="000D0B77"/>
    <w:rsid w:val="000D1229"/>
    <w:rsid w:val="000D2EEF"/>
    <w:rsid w:val="000D476A"/>
    <w:rsid w:val="000D55EB"/>
    <w:rsid w:val="000D567B"/>
    <w:rsid w:val="000D5970"/>
    <w:rsid w:val="000D641E"/>
    <w:rsid w:val="000D7431"/>
    <w:rsid w:val="000E1851"/>
    <w:rsid w:val="000E28F9"/>
    <w:rsid w:val="000E417C"/>
    <w:rsid w:val="000E5D0F"/>
    <w:rsid w:val="000E7DB5"/>
    <w:rsid w:val="000F16DF"/>
    <w:rsid w:val="000F274F"/>
    <w:rsid w:val="000F30BA"/>
    <w:rsid w:val="000F3F53"/>
    <w:rsid w:val="000F44F7"/>
    <w:rsid w:val="000F7D63"/>
    <w:rsid w:val="0010083B"/>
    <w:rsid w:val="00101404"/>
    <w:rsid w:val="00104963"/>
    <w:rsid w:val="00106D0E"/>
    <w:rsid w:val="00112152"/>
    <w:rsid w:val="00113353"/>
    <w:rsid w:val="001143CF"/>
    <w:rsid w:val="00116760"/>
    <w:rsid w:val="00117AAD"/>
    <w:rsid w:val="00120FE5"/>
    <w:rsid w:val="00120FF2"/>
    <w:rsid w:val="00122752"/>
    <w:rsid w:val="0012352D"/>
    <w:rsid w:val="0012389C"/>
    <w:rsid w:val="00124031"/>
    <w:rsid w:val="001250AB"/>
    <w:rsid w:val="001257B6"/>
    <w:rsid w:val="00127395"/>
    <w:rsid w:val="00127B21"/>
    <w:rsid w:val="001316AC"/>
    <w:rsid w:val="00131E2C"/>
    <w:rsid w:val="00131F8A"/>
    <w:rsid w:val="001326E9"/>
    <w:rsid w:val="00132765"/>
    <w:rsid w:val="0013315B"/>
    <w:rsid w:val="0013381C"/>
    <w:rsid w:val="00133B5E"/>
    <w:rsid w:val="00137DE5"/>
    <w:rsid w:val="0014024E"/>
    <w:rsid w:val="0014063D"/>
    <w:rsid w:val="00140860"/>
    <w:rsid w:val="00141BA1"/>
    <w:rsid w:val="00141FEA"/>
    <w:rsid w:val="00143484"/>
    <w:rsid w:val="001435E1"/>
    <w:rsid w:val="001438C8"/>
    <w:rsid w:val="00146A5E"/>
    <w:rsid w:val="00147114"/>
    <w:rsid w:val="001476AC"/>
    <w:rsid w:val="00150300"/>
    <w:rsid w:val="00150DF6"/>
    <w:rsid w:val="00151104"/>
    <w:rsid w:val="00151D2A"/>
    <w:rsid w:val="00151D64"/>
    <w:rsid w:val="001530DD"/>
    <w:rsid w:val="001537C4"/>
    <w:rsid w:val="0015391C"/>
    <w:rsid w:val="0015407D"/>
    <w:rsid w:val="001540E7"/>
    <w:rsid w:val="001545DC"/>
    <w:rsid w:val="001551D2"/>
    <w:rsid w:val="0016027D"/>
    <w:rsid w:val="00162EC6"/>
    <w:rsid w:val="00170FAF"/>
    <w:rsid w:val="00171833"/>
    <w:rsid w:val="00172161"/>
    <w:rsid w:val="001728F6"/>
    <w:rsid w:val="00172A6B"/>
    <w:rsid w:val="001744F5"/>
    <w:rsid w:val="001776D9"/>
    <w:rsid w:val="00180252"/>
    <w:rsid w:val="0018130A"/>
    <w:rsid w:val="0018170E"/>
    <w:rsid w:val="001822BF"/>
    <w:rsid w:val="001825F6"/>
    <w:rsid w:val="00182686"/>
    <w:rsid w:val="00182C2D"/>
    <w:rsid w:val="00183781"/>
    <w:rsid w:val="001854F4"/>
    <w:rsid w:val="00185C6F"/>
    <w:rsid w:val="001869B6"/>
    <w:rsid w:val="0019018D"/>
    <w:rsid w:val="00191536"/>
    <w:rsid w:val="00191EA2"/>
    <w:rsid w:val="001933AE"/>
    <w:rsid w:val="00194A6A"/>
    <w:rsid w:val="001955F9"/>
    <w:rsid w:val="00195FC4"/>
    <w:rsid w:val="00197862"/>
    <w:rsid w:val="00197B84"/>
    <w:rsid w:val="00197C69"/>
    <w:rsid w:val="001A2690"/>
    <w:rsid w:val="001A39F3"/>
    <w:rsid w:val="001A568B"/>
    <w:rsid w:val="001B4579"/>
    <w:rsid w:val="001B55AD"/>
    <w:rsid w:val="001B579C"/>
    <w:rsid w:val="001B5994"/>
    <w:rsid w:val="001B5C4C"/>
    <w:rsid w:val="001B7401"/>
    <w:rsid w:val="001C123E"/>
    <w:rsid w:val="001C24D6"/>
    <w:rsid w:val="001C280B"/>
    <w:rsid w:val="001C40FA"/>
    <w:rsid w:val="001C4CAF"/>
    <w:rsid w:val="001C65D3"/>
    <w:rsid w:val="001C6863"/>
    <w:rsid w:val="001C6F57"/>
    <w:rsid w:val="001D2F3D"/>
    <w:rsid w:val="001D3B63"/>
    <w:rsid w:val="001D422D"/>
    <w:rsid w:val="001D4873"/>
    <w:rsid w:val="001D619E"/>
    <w:rsid w:val="001D6689"/>
    <w:rsid w:val="001D7528"/>
    <w:rsid w:val="001D762A"/>
    <w:rsid w:val="001E0F5A"/>
    <w:rsid w:val="001E3385"/>
    <w:rsid w:val="001E6703"/>
    <w:rsid w:val="001F005A"/>
    <w:rsid w:val="001F02F3"/>
    <w:rsid w:val="001F03EC"/>
    <w:rsid w:val="001F0A0E"/>
    <w:rsid w:val="001F23B4"/>
    <w:rsid w:val="001F2987"/>
    <w:rsid w:val="001F5F2B"/>
    <w:rsid w:val="001F628F"/>
    <w:rsid w:val="001F7BE8"/>
    <w:rsid w:val="002023E0"/>
    <w:rsid w:val="00202405"/>
    <w:rsid w:val="00204CA0"/>
    <w:rsid w:val="002050DD"/>
    <w:rsid w:val="002069B7"/>
    <w:rsid w:val="00206E8E"/>
    <w:rsid w:val="0021155A"/>
    <w:rsid w:val="00211C68"/>
    <w:rsid w:val="00212755"/>
    <w:rsid w:val="00212AFF"/>
    <w:rsid w:val="00213CE7"/>
    <w:rsid w:val="002140B0"/>
    <w:rsid w:val="00215B23"/>
    <w:rsid w:val="00216CA7"/>
    <w:rsid w:val="00217D28"/>
    <w:rsid w:val="00221B3D"/>
    <w:rsid w:val="002223DC"/>
    <w:rsid w:val="002233F8"/>
    <w:rsid w:val="00223632"/>
    <w:rsid w:val="00227926"/>
    <w:rsid w:val="00230726"/>
    <w:rsid w:val="0023234D"/>
    <w:rsid w:val="0023405D"/>
    <w:rsid w:val="00235861"/>
    <w:rsid w:val="00236FCE"/>
    <w:rsid w:val="002416E9"/>
    <w:rsid w:val="00244066"/>
    <w:rsid w:val="00245A6E"/>
    <w:rsid w:val="00253623"/>
    <w:rsid w:val="002546D2"/>
    <w:rsid w:val="002546F4"/>
    <w:rsid w:val="00256751"/>
    <w:rsid w:val="00264DAF"/>
    <w:rsid w:val="00266627"/>
    <w:rsid w:val="00267DA2"/>
    <w:rsid w:val="002707AF"/>
    <w:rsid w:val="002715B4"/>
    <w:rsid w:val="00271DC0"/>
    <w:rsid w:val="002720FD"/>
    <w:rsid w:val="00272A21"/>
    <w:rsid w:val="0027323C"/>
    <w:rsid w:val="002735A9"/>
    <w:rsid w:val="00273B00"/>
    <w:rsid w:val="00274037"/>
    <w:rsid w:val="00283E23"/>
    <w:rsid w:val="00284A36"/>
    <w:rsid w:val="00286F4B"/>
    <w:rsid w:val="0029007A"/>
    <w:rsid w:val="0029089A"/>
    <w:rsid w:val="00291BFF"/>
    <w:rsid w:val="002A0850"/>
    <w:rsid w:val="002A0BF9"/>
    <w:rsid w:val="002A43C3"/>
    <w:rsid w:val="002A6366"/>
    <w:rsid w:val="002A69DB"/>
    <w:rsid w:val="002B004C"/>
    <w:rsid w:val="002B0A24"/>
    <w:rsid w:val="002B25D4"/>
    <w:rsid w:val="002B2D29"/>
    <w:rsid w:val="002B4483"/>
    <w:rsid w:val="002B4C2B"/>
    <w:rsid w:val="002B5442"/>
    <w:rsid w:val="002B6DDA"/>
    <w:rsid w:val="002B77D3"/>
    <w:rsid w:val="002B7D10"/>
    <w:rsid w:val="002C08E1"/>
    <w:rsid w:val="002C65EE"/>
    <w:rsid w:val="002D11B9"/>
    <w:rsid w:val="002D15C8"/>
    <w:rsid w:val="002D268C"/>
    <w:rsid w:val="002D295B"/>
    <w:rsid w:val="002D3796"/>
    <w:rsid w:val="002D429F"/>
    <w:rsid w:val="002D442D"/>
    <w:rsid w:val="002D66BE"/>
    <w:rsid w:val="002D755A"/>
    <w:rsid w:val="002E02C1"/>
    <w:rsid w:val="002E10CC"/>
    <w:rsid w:val="002E2D5A"/>
    <w:rsid w:val="002E2FF9"/>
    <w:rsid w:val="002E30AF"/>
    <w:rsid w:val="002E4388"/>
    <w:rsid w:val="002E473B"/>
    <w:rsid w:val="002E4F1D"/>
    <w:rsid w:val="002E5090"/>
    <w:rsid w:val="002E6514"/>
    <w:rsid w:val="002E6703"/>
    <w:rsid w:val="002E7D49"/>
    <w:rsid w:val="002F0024"/>
    <w:rsid w:val="002F1F17"/>
    <w:rsid w:val="002F4DB7"/>
    <w:rsid w:val="002F716F"/>
    <w:rsid w:val="00301921"/>
    <w:rsid w:val="00303208"/>
    <w:rsid w:val="0030495B"/>
    <w:rsid w:val="00305AA0"/>
    <w:rsid w:val="00306922"/>
    <w:rsid w:val="00307B68"/>
    <w:rsid w:val="00310814"/>
    <w:rsid w:val="003111B8"/>
    <w:rsid w:val="003111F5"/>
    <w:rsid w:val="00312A30"/>
    <w:rsid w:val="00315706"/>
    <w:rsid w:val="003158B3"/>
    <w:rsid w:val="003163D7"/>
    <w:rsid w:val="00317ADD"/>
    <w:rsid w:val="00320687"/>
    <w:rsid w:val="0032096D"/>
    <w:rsid w:val="003219FD"/>
    <w:rsid w:val="00322BE6"/>
    <w:rsid w:val="00331969"/>
    <w:rsid w:val="003341A4"/>
    <w:rsid w:val="00337553"/>
    <w:rsid w:val="00340335"/>
    <w:rsid w:val="00340AF5"/>
    <w:rsid w:val="00340FFC"/>
    <w:rsid w:val="00342EC8"/>
    <w:rsid w:val="003440BC"/>
    <w:rsid w:val="003443DA"/>
    <w:rsid w:val="0034533A"/>
    <w:rsid w:val="00345C12"/>
    <w:rsid w:val="00352300"/>
    <w:rsid w:val="00354E9E"/>
    <w:rsid w:val="00356AC9"/>
    <w:rsid w:val="00356E48"/>
    <w:rsid w:val="00357C93"/>
    <w:rsid w:val="00362B19"/>
    <w:rsid w:val="00363D5F"/>
    <w:rsid w:val="003700D7"/>
    <w:rsid w:val="0037173E"/>
    <w:rsid w:val="00371D5A"/>
    <w:rsid w:val="00372AC0"/>
    <w:rsid w:val="00373F34"/>
    <w:rsid w:val="003742DB"/>
    <w:rsid w:val="0037462C"/>
    <w:rsid w:val="00374A96"/>
    <w:rsid w:val="00374DF6"/>
    <w:rsid w:val="0037717D"/>
    <w:rsid w:val="00381C03"/>
    <w:rsid w:val="00382C03"/>
    <w:rsid w:val="003834C7"/>
    <w:rsid w:val="00383C39"/>
    <w:rsid w:val="00384917"/>
    <w:rsid w:val="003878FA"/>
    <w:rsid w:val="00390D2E"/>
    <w:rsid w:val="00391F04"/>
    <w:rsid w:val="00393784"/>
    <w:rsid w:val="0039661A"/>
    <w:rsid w:val="003A0933"/>
    <w:rsid w:val="003A1AF6"/>
    <w:rsid w:val="003A2B5A"/>
    <w:rsid w:val="003A5E00"/>
    <w:rsid w:val="003A6238"/>
    <w:rsid w:val="003A724B"/>
    <w:rsid w:val="003B08A5"/>
    <w:rsid w:val="003B1726"/>
    <w:rsid w:val="003B3ADE"/>
    <w:rsid w:val="003B4D82"/>
    <w:rsid w:val="003B50E2"/>
    <w:rsid w:val="003C0E45"/>
    <w:rsid w:val="003C3195"/>
    <w:rsid w:val="003C373A"/>
    <w:rsid w:val="003C6A1F"/>
    <w:rsid w:val="003C7A3D"/>
    <w:rsid w:val="003D2127"/>
    <w:rsid w:val="003D4E83"/>
    <w:rsid w:val="003D571E"/>
    <w:rsid w:val="003D7402"/>
    <w:rsid w:val="003E03B0"/>
    <w:rsid w:val="003E22FE"/>
    <w:rsid w:val="003E2664"/>
    <w:rsid w:val="003E3A9D"/>
    <w:rsid w:val="003E46A5"/>
    <w:rsid w:val="003E4727"/>
    <w:rsid w:val="003E4994"/>
    <w:rsid w:val="003E54DE"/>
    <w:rsid w:val="003E6D96"/>
    <w:rsid w:val="003F0F9B"/>
    <w:rsid w:val="003F1783"/>
    <w:rsid w:val="003F2958"/>
    <w:rsid w:val="003F330D"/>
    <w:rsid w:val="003F3CF4"/>
    <w:rsid w:val="003F47D3"/>
    <w:rsid w:val="003F554F"/>
    <w:rsid w:val="003F56B4"/>
    <w:rsid w:val="00400219"/>
    <w:rsid w:val="00400E4E"/>
    <w:rsid w:val="0040214A"/>
    <w:rsid w:val="00402D5B"/>
    <w:rsid w:val="00403EA4"/>
    <w:rsid w:val="004119B5"/>
    <w:rsid w:val="00414768"/>
    <w:rsid w:val="00414E6D"/>
    <w:rsid w:val="00415B0F"/>
    <w:rsid w:val="004163B3"/>
    <w:rsid w:val="00417931"/>
    <w:rsid w:val="004214DE"/>
    <w:rsid w:val="0042204E"/>
    <w:rsid w:val="00422A3B"/>
    <w:rsid w:val="00425EDB"/>
    <w:rsid w:val="00426315"/>
    <w:rsid w:val="004300D6"/>
    <w:rsid w:val="00431222"/>
    <w:rsid w:val="004312FE"/>
    <w:rsid w:val="004348BF"/>
    <w:rsid w:val="00435043"/>
    <w:rsid w:val="00435D9B"/>
    <w:rsid w:val="00436165"/>
    <w:rsid w:val="00437C44"/>
    <w:rsid w:val="00440FE9"/>
    <w:rsid w:val="004413AC"/>
    <w:rsid w:val="0044263B"/>
    <w:rsid w:val="0044340B"/>
    <w:rsid w:val="00446CE6"/>
    <w:rsid w:val="004477B6"/>
    <w:rsid w:val="00452D5D"/>
    <w:rsid w:val="00454001"/>
    <w:rsid w:val="004546E5"/>
    <w:rsid w:val="00454C79"/>
    <w:rsid w:val="004552DB"/>
    <w:rsid w:val="00455445"/>
    <w:rsid w:val="00456065"/>
    <w:rsid w:val="00460186"/>
    <w:rsid w:val="00461220"/>
    <w:rsid w:val="004625E4"/>
    <w:rsid w:val="00463414"/>
    <w:rsid w:val="00464750"/>
    <w:rsid w:val="00465602"/>
    <w:rsid w:val="0046595D"/>
    <w:rsid w:val="0046648C"/>
    <w:rsid w:val="00466CCB"/>
    <w:rsid w:val="004715D6"/>
    <w:rsid w:val="00471C1F"/>
    <w:rsid w:val="0047234B"/>
    <w:rsid w:val="00472393"/>
    <w:rsid w:val="004733E9"/>
    <w:rsid w:val="00474E77"/>
    <w:rsid w:val="00475591"/>
    <w:rsid w:val="00480B7C"/>
    <w:rsid w:val="00482A12"/>
    <w:rsid w:val="004837B2"/>
    <w:rsid w:val="00483DDF"/>
    <w:rsid w:val="00485884"/>
    <w:rsid w:val="0048595C"/>
    <w:rsid w:val="00486484"/>
    <w:rsid w:val="0048664B"/>
    <w:rsid w:val="00490463"/>
    <w:rsid w:val="0049450B"/>
    <w:rsid w:val="00494800"/>
    <w:rsid w:val="00495642"/>
    <w:rsid w:val="004964AB"/>
    <w:rsid w:val="0049686C"/>
    <w:rsid w:val="00496CD6"/>
    <w:rsid w:val="004A20DD"/>
    <w:rsid w:val="004A3F8B"/>
    <w:rsid w:val="004A522F"/>
    <w:rsid w:val="004A52B4"/>
    <w:rsid w:val="004A6000"/>
    <w:rsid w:val="004A677A"/>
    <w:rsid w:val="004A69A7"/>
    <w:rsid w:val="004A71F5"/>
    <w:rsid w:val="004B20BC"/>
    <w:rsid w:val="004B216F"/>
    <w:rsid w:val="004B2541"/>
    <w:rsid w:val="004B5ADA"/>
    <w:rsid w:val="004B6026"/>
    <w:rsid w:val="004B778F"/>
    <w:rsid w:val="004C1678"/>
    <w:rsid w:val="004C2B2C"/>
    <w:rsid w:val="004C2C01"/>
    <w:rsid w:val="004C2DCC"/>
    <w:rsid w:val="004C37D6"/>
    <w:rsid w:val="004C5AD1"/>
    <w:rsid w:val="004C664E"/>
    <w:rsid w:val="004C6EFE"/>
    <w:rsid w:val="004D0A39"/>
    <w:rsid w:val="004D0EC2"/>
    <w:rsid w:val="004D3560"/>
    <w:rsid w:val="004D4BB1"/>
    <w:rsid w:val="004D514B"/>
    <w:rsid w:val="004D619F"/>
    <w:rsid w:val="004D6D07"/>
    <w:rsid w:val="004E20C2"/>
    <w:rsid w:val="004E2348"/>
    <w:rsid w:val="004E2B44"/>
    <w:rsid w:val="004E37C2"/>
    <w:rsid w:val="004E49FE"/>
    <w:rsid w:val="004E5F5F"/>
    <w:rsid w:val="004E7D61"/>
    <w:rsid w:val="004F09DB"/>
    <w:rsid w:val="004F226B"/>
    <w:rsid w:val="004F3AD6"/>
    <w:rsid w:val="004F3F6C"/>
    <w:rsid w:val="004F4B64"/>
    <w:rsid w:val="004F5234"/>
    <w:rsid w:val="005003F6"/>
    <w:rsid w:val="005004FE"/>
    <w:rsid w:val="00502688"/>
    <w:rsid w:val="00504750"/>
    <w:rsid w:val="00505E64"/>
    <w:rsid w:val="005069E0"/>
    <w:rsid w:val="00506C6B"/>
    <w:rsid w:val="00507216"/>
    <w:rsid w:val="00507D91"/>
    <w:rsid w:val="00510FE2"/>
    <w:rsid w:val="0051184F"/>
    <w:rsid w:val="005128F2"/>
    <w:rsid w:val="00512CC1"/>
    <w:rsid w:val="00513783"/>
    <w:rsid w:val="00513851"/>
    <w:rsid w:val="005145BE"/>
    <w:rsid w:val="00514961"/>
    <w:rsid w:val="005156BC"/>
    <w:rsid w:val="00515D1C"/>
    <w:rsid w:val="0051608C"/>
    <w:rsid w:val="005162A3"/>
    <w:rsid w:val="005163BA"/>
    <w:rsid w:val="0051797D"/>
    <w:rsid w:val="005200AC"/>
    <w:rsid w:val="00520124"/>
    <w:rsid w:val="00521B8A"/>
    <w:rsid w:val="005222BD"/>
    <w:rsid w:val="00522635"/>
    <w:rsid w:val="00522BEA"/>
    <w:rsid w:val="00523A4E"/>
    <w:rsid w:val="00524CE2"/>
    <w:rsid w:val="00525A3D"/>
    <w:rsid w:val="00525D63"/>
    <w:rsid w:val="0052604E"/>
    <w:rsid w:val="00527AB3"/>
    <w:rsid w:val="005307C7"/>
    <w:rsid w:val="00531548"/>
    <w:rsid w:val="00531B5E"/>
    <w:rsid w:val="0053294A"/>
    <w:rsid w:val="00533A61"/>
    <w:rsid w:val="00534407"/>
    <w:rsid w:val="005369C4"/>
    <w:rsid w:val="00536F0D"/>
    <w:rsid w:val="005371FE"/>
    <w:rsid w:val="00537558"/>
    <w:rsid w:val="00537C90"/>
    <w:rsid w:val="00541C96"/>
    <w:rsid w:val="00541EA1"/>
    <w:rsid w:val="00541F43"/>
    <w:rsid w:val="005439F5"/>
    <w:rsid w:val="00545760"/>
    <w:rsid w:val="00546929"/>
    <w:rsid w:val="00546EED"/>
    <w:rsid w:val="00547E99"/>
    <w:rsid w:val="005504FF"/>
    <w:rsid w:val="0055272E"/>
    <w:rsid w:val="0055280D"/>
    <w:rsid w:val="00552ACA"/>
    <w:rsid w:val="00553774"/>
    <w:rsid w:val="0055396F"/>
    <w:rsid w:val="0055473F"/>
    <w:rsid w:val="0055485A"/>
    <w:rsid w:val="00555185"/>
    <w:rsid w:val="00556146"/>
    <w:rsid w:val="005571B3"/>
    <w:rsid w:val="00557A39"/>
    <w:rsid w:val="005606D8"/>
    <w:rsid w:val="00562567"/>
    <w:rsid w:val="00563BA3"/>
    <w:rsid w:val="00564EE8"/>
    <w:rsid w:val="00567CF5"/>
    <w:rsid w:val="00570E95"/>
    <w:rsid w:val="00571370"/>
    <w:rsid w:val="00571457"/>
    <w:rsid w:val="00572CFB"/>
    <w:rsid w:val="005736E8"/>
    <w:rsid w:val="00573CC5"/>
    <w:rsid w:val="00573D0B"/>
    <w:rsid w:val="00574271"/>
    <w:rsid w:val="00575B62"/>
    <w:rsid w:val="005762BB"/>
    <w:rsid w:val="00576557"/>
    <w:rsid w:val="00576CBC"/>
    <w:rsid w:val="00580EF1"/>
    <w:rsid w:val="00581A3C"/>
    <w:rsid w:val="00581EA9"/>
    <w:rsid w:val="00582A42"/>
    <w:rsid w:val="00584BE2"/>
    <w:rsid w:val="00585370"/>
    <w:rsid w:val="00585674"/>
    <w:rsid w:val="00586387"/>
    <w:rsid w:val="005907A5"/>
    <w:rsid w:val="00590CC2"/>
    <w:rsid w:val="00590E62"/>
    <w:rsid w:val="0059134C"/>
    <w:rsid w:val="0059166F"/>
    <w:rsid w:val="00591ADC"/>
    <w:rsid w:val="00592468"/>
    <w:rsid w:val="00592B02"/>
    <w:rsid w:val="00592CA9"/>
    <w:rsid w:val="0059329D"/>
    <w:rsid w:val="005970FA"/>
    <w:rsid w:val="005A0337"/>
    <w:rsid w:val="005A160B"/>
    <w:rsid w:val="005A22FC"/>
    <w:rsid w:val="005A35A4"/>
    <w:rsid w:val="005B05B8"/>
    <w:rsid w:val="005B0822"/>
    <w:rsid w:val="005B1826"/>
    <w:rsid w:val="005B352D"/>
    <w:rsid w:val="005B3CA5"/>
    <w:rsid w:val="005B4A20"/>
    <w:rsid w:val="005B4C08"/>
    <w:rsid w:val="005B7510"/>
    <w:rsid w:val="005C00CE"/>
    <w:rsid w:val="005C0EEF"/>
    <w:rsid w:val="005C1A71"/>
    <w:rsid w:val="005C38BB"/>
    <w:rsid w:val="005C5C9C"/>
    <w:rsid w:val="005C6EFF"/>
    <w:rsid w:val="005D05D0"/>
    <w:rsid w:val="005D0E8A"/>
    <w:rsid w:val="005D12D9"/>
    <w:rsid w:val="005D1353"/>
    <w:rsid w:val="005D1C95"/>
    <w:rsid w:val="005D26CC"/>
    <w:rsid w:val="005D3CC7"/>
    <w:rsid w:val="005D6242"/>
    <w:rsid w:val="005D6E97"/>
    <w:rsid w:val="005D7A12"/>
    <w:rsid w:val="005D7D67"/>
    <w:rsid w:val="005E1C09"/>
    <w:rsid w:val="005E32C2"/>
    <w:rsid w:val="005E77E7"/>
    <w:rsid w:val="005E7A26"/>
    <w:rsid w:val="005F0710"/>
    <w:rsid w:val="005F0D29"/>
    <w:rsid w:val="005F19E4"/>
    <w:rsid w:val="005F1AA3"/>
    <w:rsid w:val="005F203D"/>
    <w:rsid w:val="005F5DC7"/>
    <w:rsid w:val="005F6F4B"/>
    <w:rsid w:val="005F7E3D"/>
    <w:rsid w:val="005F7F30"/>
    <w:rsid w:val="006003C4"/>
    <w:rsid w:val="006016C0"/>
    <w:rsid w:val="0060177B"/>
    <w:rsid w:val="00602D5E"/>
    <w:rsid w:val="00603F20"/>
    <w:rsid w:val="00604FA6"/>
    <w:rsid w:val="00605327"/>
    <w:rsid w:val="006058E5"/>
    <w:rsid w:val="00606C10"/>
    <w:rsid w:val="00607A03"/>
    <w:rsid w:val="0061002C"/>
    <w:rsid w:val="006109CA"/>
    <w:rsid w:val="00611B9A"/>
    <w:rsid w:val="006120BE"/>
    <w:rsid w:val="00612692"/>
    <w:rsid w:val="00615718"/>
    <w:rsid w:val="00615ACA"/>
    <w:rsid w:val="00617AEB"/>
    <w:rsid w:val="006209DD"/>
    <w:rsid w:val="00620F41"/>
    <w:rsid w:val="00622D68"/>
    <w:rsid w:val="00625298"/>
    <w:rsid w:val="00627895"/>
    <w:rsid w:val="006316EE"/>
    <w:rsid w:val="006325E8"/>
    <w:rsid w:val="006335BF"/>
    <w:rsid w:val="0063531D"/>
    <w:rsid w:val="00636BC8"/>
    <w:rsid w:val="00642819"/>
    <w:rsid w:val="006436F8"/>
    <w:rsid w:val="0064387D"/>
    <w:rsid w:val="0064420C"/>
    <w:rsid w:val="00644935"/>
    <w:rsid w:val="00647964"/>
    <w:rsid w:val="0065075E"/>
    <w:rsid w:val="00650A1A"/>
    <w:rsid w:val="0065159A"/>
    <w:rsid w:val="00651C04"/>
    <w:rsid w:val="006522F4"/>
    <w:rsid w:val="0065421A"/>
    <w:rsid w:val="0065499F"/>
    <w:rsid w:val="0066085A"/>
    <w:rsid w:val="00662211"/>
    <w:rsid w:val="00662768"/>
    <w:rsid w:val="00662802"/>
    <w:rsid w:val="00667EC4"/>
    <w:rsid w:val="00671742"/>
    <w:rsid w:val="00671C25"/>
    <w:rsid w:val="00672A8C"/>
    <w:rsid w:val="00675040"/>
    <w:rsid w:val="00675A15"/>
    <w:rsid w:val="00675F04"/>
    <w:rsid w:val="00677426"/>
    <w:rsid w:val="00677AD4"/>
    <w:rsid w:val="006805FE"/>
    <w:rsid w:val="00680E05"/>
    <w:rsid w:val="006815F3"/>
    <w:rsid w:val="00681DB4"/>
    <w:rsid w:val="0068291F"/>
    <w:rsid w:val="0068420A"/>
    <w:rsid w:val="006859F2"/>
    <w:rsid w:val="00685C80"/>
    <w:rsid w:val="00686682"/>
    <w:rsid w:val="00686DCD"/>
    <w:rsid w:val="00687CA0"/>
    <w:rsid w:val="00690879"/>
    <w:rsid w:val="00692D44"/>
    <w:rsid w:val="00694186"/>
    <w:rsid w:val="006964C0"/>
    <w:rsid w:val="00696AB3"/>
    <w:rsid w:val="00697DC1"/>
    <w:rsid w:val="006A07A0"/>
    <w:rsid w:val="006A0A5A"/>
    <w:rsid w:val="006A0E74"/>
    <w:rsid w:val="006A2C93"/>
    <w:rsid w:val="006A43C0"/>
    <w:rsid w:val="006A62F6"/>
    <w:rsid w:val="006A7846"/>
    <w:rsid w:val="006B0907"/>
    <w:rsid w:val="006B173E"/>
    <w:rsid w:val="006B354A"/>
    <w:rsid w:val="006B3569"/>
    <w:rsid w:val="006B40A3"/>
    <w:rsid w:val="006B4184"/>
    <w:rsid w:val="006B6653"/>
    <w:rsid w:val="006B6AC0"/>
    <w:rsid w:val="006B76FE"/>
    <w:rsid w:val="006B7B8B"/>
    <w:rsid w:val="006B7C9A"/>
    <w:rsid w:val="006C155F"/>
    <w:rsid w:val="006C23CE"/>
    <w:rsid w:val="006C3A31"/>
    <w:rsid w:val="006C5C34"/>
    <w:rsid w:val="006C7A93"/>
    <w:rsid w:val="006D032E"/>
    <w:rsid w:val="006D124C"/>
    <w:rsid w:val="006D18A3"/>
    <w:rsid w:val="006D2F8D"/>
    <w:rsid w:val="006D587A"/>
    <w:rsid w:val="006D5FFC"/>
    <w:rsid w:val="006D704A"/>
    <w:rsid w:val="006E0991"/>
    <w:rsid w:val="006E0AF1"/>
    <w:rsid w:val="006E36B0"/>
    <w:rsid w:val="006E3B7E"/>
    <w:rsid w:val="006E3FDD"/>
    <w:rsid w:val="006E48BE"/>
    <w:rsid w:val="006F156B"/>
    <w:rsid w:val="006F1C7A"/>
    <w:rsid w:val="006F4101"/>
    <w:rsid w:val="006F70C2"/>
    <w:rsid w:val="006F7AC1"/>
    <w:rsid w:val="006F7D9E"/>
    <w:rsid w:val="007010FB"/>
    <w:rsid w:val="0070151D"/>
    <w:rsid w:val="00701E05"/>
    <w:rsid w:val="0070283C"/>
    <w:rsid w:val="0070401E"/>
    <w:rsid w:val="00705157"/>
    <w:rsid w:val="00706E53"/>
    <w:rsid w:val="00710009"/>
    <w:rsid w:val="00711339"/>
    <w:rsid w:val="0071258E"/>
    <w:rsid w:val="00713EC2"/>
    <w:rsid w:val="00714A9B"/>
    <w:rsid w:val="00714AAF"/>
    <w:rsid w:val="007150A1"/>
    <w:rsid w:val="0071512A"/>
    <w:rsid w:val="00715A6E"/>
    <w:rsid w:val="00715B5A"/>
    <w:rsid w:val="007230C3"/>
    <w:rsid w:val="007240AA"/>
    <w:rsid w:val="007247E5"/>
    <w:rsid w:val="00724D11"/>
    <w:rsid w:val="00731807"/>
    <w:rsid w:val="00734265"/>
    <w:rsid w:val="007346F0"/>
    <w:rsid w:val="00734749"/>
    <w:rsid w:val="00734C80"/>
    <w:rsid w:val="00736C4E"/>
    <w:rsid w:val="007373B7"/>
    <w:rsid w:val="007374F7"/>
    <w:rsid w:val="00737D4B"/>
    <w:rsid w:val="00740AA4"/>
    <w:rsid w:val="007413EF"/>
    <w:rsid w:val="00741930"/>
    <w:rsid w:val="007421B0"/>
    <w:rsid w:val="007428A9"/>
    <w:rsid w:val="00743D04"/>
    <w:rsid w:val="00744306"/>
    <w:rsid w:val="00744EE0"/>
    <w:rsid w:val="00747BD0"/>
    <w:rsid w:val="00750540"/>
    <w:rsid w:val="00752927"/>
    <w:rsid w:val="00761256"/>
    <w:rsid w:val="00761BFB"/>
    <w:rsid w:val="00763E2F"/>
    <w:rsid w:val="00764418"/>
    <w:rsid w:val="00764A33"/>
    <w:rsid w:val="007656E0"/>
    <w:rsid w:val="0076582C"/>
    <w:rsid w:val="00767B3C"/>
    <w:rsid w:val="00767CE2"/>
    <w:rsid w:val="0077048B"/>
    <w:rsid w:val="00771B26"/>
    <w:rsid w:val="00772160"/>
    <w:rsid w:val="007726FC"/>
    <w:rsid w:val="00772E06"/>
    <w:rsid w:val="00774FB4"/>
    <w:rsid w:val="0077503D"/>
    <w:rsid w:val="00775E83"/>
    <w:rsid w:val="0077657E"/>
    <w:rsid w:val="00777A52"/>
    <w:rsid w:val="00782180"/>
    <w:rsid w:val="00783B5D"/>
    <w:rsid w:val="00784349"/>
    <w:rsid w:val="00784911"/>
    <w:rsid w:val="00785D99"/>
    <w:rsid w:val="007906D6"/>
    <w:rsid w:val="00792506"/>
    <w:rsid w:val="007938A6"/>
    <w:rsid w:val="00793CBF"/>
    <w:rsid w:val="007942F4"/>
    <w:rsid w:val="00796B25"/>
    <w:rsid w:val="007A0301"/>
    <w:rsid w:val="007A16E0"/>
    <w:rsid w:val="007A1825"/>
    <w:rsid w:val="007A1B6A"/>
    <w:rsid w:val="007A332E"/>
    <w:rsid w:val="007A3C95"/>
    <w:rsid w:val="007A41CE"/>
    <w:rsid w:val="007A429A"/>
    <w:rsid w:val="007A4954"/>
    <w:rsid w:val="007A53E6"/>
    <w:rsid w:val="007A60F4"/>
    <w:rsid w:val="007A69CD"/>
    <w:rsid w:val="007A6EBC"/>
    <w:rsid w:val="007A706E"/>
    <w:rsid w:val="007A70CE"/>
    <w:rsid w:val="007A742B"/>
    <w:rsid w:val="007A759B"/>
    <w:rsid w:val="007B1F8C"/>
    <w:rsid w:val="007B2563"/>
    <w:rsid w:val="007B2BB8"/>
    <w:rsid w:val="007B330A"/>
    <w:rsid w:val="007B3AD6"/>
    <w:rsid w:val="007B53AE"/>
    <w:rsid w:val="007B5B63"/>
    <w:rsid w:val="007B6DCE"/>
    <w:rsid w:val="007B77A4"/>
    <w:rsid w:val="007B799A"/>
    <w:rsid w:val="007B7EBE"/>
    <w:rsid w:val="007C0709"/>
    <w:rsid w:val="007C1564"/>
    <w:rsid w:val="007C1E7C"/>
    <w:rsid w:val="007C536A"/>
    <w:rsid w:val="007C5869"/>
    <w:rsid w:val="007C5976"/>
    <w:rsid w:val="007C7C23"/>
    <w:rsid w:val="007D08D9"/>
    <w:rsid w:val="007D1A4C"/>
    <w:rsid w:val="007D32FE"/>
    <w:rsid w:val="007D41E2"/>
    <w:rsid w:val="007D4EE6"/>
    <w:rsid w:val="007D5454"/>
    <w:rsid w:val="007D6A45"/>
    <w:rsid w:val="007D6AB1"/>
    <w:rsid w:val="007D6D40"/>
    <w:rsid w:val="007D700A"/>
    <w:rsid w:val="007D726E"/>
    <w:rsid w:val="007E0959"/>
    <w:rsid w:val="007E0C03"/>
    <w:rsid w:val="007E0F6C"/>
    <w:rsid w:val="007E0FB6"/>
    <w:rsid w:val="007E1290"/>
    <w:rsid w:val="007E25AC"/>
    <w:rsid w:val="007E269A"/>
    <w:rsid w:val="007E3B31"/>
    <w:rsid w:val="007E6562"/>
    <w:rsid w:val="007E6E47"/>
    <w:rsid w:val="007E7DB3"/>
    <w:rsid w:val="007F0CBE"/>
    <w:rsid w:val="007F2A25"/>
    <w:rsid w:val="007F5278"/>
    <w:rsid w:val="007F6218"/>
    <w:rsid w:val="007F7802"/>
    <w:rsid w:val="008002E1"/>
    <w:rsid w:val="008013E1"/>
    <w:rsid w:val="0080195C"/>
    <w:rsid w:val="00802E44"/>
    <w:rsid w:val="00804CB1"/>
    <w:rsid w:val="00810A47"/>
    <w:rsid w:val="00810F99"/>
    <w:rsid w:val="00811699"/>
    <w:rsid w:val="00812052"/>
    <w:rsid w:val="008121E3"/>
    <w:rsid w:val="008121F0"/>
    <w:rsid w:val="0081294C"/>
    <w:rsid w:val="00812A4F"/>
    <w:rsid w:val="0081373A"/>
    <w:rsid w:val="008160C5"/>
    <w:rsid w:val="008206C1"/>
    <w:rsid w:val="00821519"/>
    <w:rsid w:val="00822820"/>
    <w:rsid w:val="00823F2B"/>
    <w:rsid w:val="00826A28"/>
    <w:rsid w:val="0083014D"/>
    <w:rsid w:val="00832AAF"/>
    <w:rsid w:val="00832B59"/>
    <w:rsid w:val="00832F3F"/>
    <w:rsid w:val="0083405F"/>
    <w:rsid w:val="00835BC3"/>
    <w:rsid w:val="00836A17"/>
    <w:rsid w:val="00837796"/>
    <w:rsid w:val="00837F73"/>
    <w:rsid w:val="00840586"/>
    <w:rsid w:val="00840629"/>
    <w:rsid w:val="0084095E"/>
    <w:rsid w:val="00841170"/>
    <w:rsid w:val="00841383"/>
    <w:rsid w:val="00842BD5"/>
    <w:rsid w:val="00843FB4"/>
    <w:rsid w:val="008441FF"/>
    <w:rsid w:val="0084471E"/>
    <w:rsid w:val="00845EAC"/>
    <w:rsid w:val="00852991"/>
    <w:rsid w:val="0085325F"/>
    <w:rsid w:val="00853423"/>
    <w:rsid w:val="00854C29"/>
    <w:rsid w:val="00855A4F"/>
    <w:rsid w:val="00855B80"/>
    <w:rsid w:val="00856448"/>
    <w:rsid w:val="00857375"/>
    <w:rsid w:val="00860281"/>
    <w:rsid w:val="008614A1"/>
    <w:rsid w:val="0086590D"/>
    <w:rsid w:val="00866AED"/>
    <w:rsid w:val="008706D2"/>
    <w:rsid w:val="008707BA"/>
    <w:rsid w:val="00872869"/>
    <w:rsid w:val="008732B3"/>
    <w:rsid w:val="0087482F"/>
    <w:rsid w:val="00874E08"/>
    <w:rsid w:val="008764A2"/>
    <w:rsid w:val="008778A5"/>
    <w:rsid w:val="00881DAF"/>
    <w:rsid w:val="00884D6A"/>
    <w:rsid w:val="00885B33"/>
    <w:rsid w:val="00885B95"/>
    <w:rsid w:val="00887F8D"/>
    <w:rsid w:val="00890873"/>
    <w:rsid w:val="00891907"/>
    <w:rsid w:val="00892797"/>
    <w:rsid w:val="0089292E"/>
    <w:rsid w:val="00893F5C"/>
    <w:rsid w:val="008948E5"/>
    <w:rsid w:val="00895159"/>
    <w:rsid w:val="0089547A"/>
    <w:rsid w:val="0089574C"/>
    <w:rsid w:val="00897932"/>
    <w:rsid w:val="008A0E00"/>
    <w:rsid w:val="008A110A"/>
    <w:rsid w:val="008A34BE"/>
    <w:rsid w:val="008A472A"/>
    <w:rsid w:val="008A513A"/>
    <w:rsid w:val="008A7067"/>
    <w:rsid w:val="008A773C"/>
    <w:rsid w:val="008A7A8A"/>
    <w:rsid w:val="008B0963"/>
    <w:rsid w:val="008B1C8B"/>
    <w:rsid w:val="008B1E04"/>
    <w:rsid w:val="008B41F5"/>
    <w:rsid w:val="008B4969"/>
    <w:rsid w:val="008B4B1D"/>
    <w:rsid w:val="008B7B22"/>
    <w:rsid w:val="008C1E97"/>
    <w:rsid w:val="008C3A01"/>
    <w:rsid w:val="008C437D"/>
    <w:rsid w:val="008C450A"/>
    <w:rsid w:val="008C4823"/>
    <w:rsid w:val="008C50A8"/>
    <w:rsid w:val="008C7C6E"/>
    <w:rsid w:val="008D0E63"/>
    <w:rsid w:val="008D4EE5"/>
    <w:rsid w:val="008D515A"/>
    <w:rsid w:val="008D675B"/>
    <w:rsid w:val="008D6F3B"/>
    <w:rsid w:val="008D7D97"/>
    <w:rsid w:val="008D7E1B"/>
    <w:rsid w:val="008E07E7"/>
    <w:rsid w:val="008E23F4"/>
    <w:rsid w:val="008E2ADD"/>
    <w:rsid w:val="008E2D0B"/>
    <w:rsid w:val="008E3AEA"/>
    <w:rsid w:val="008E51E6"/>
    <w:rsid w:val="008E7087"/>
    <w:rsid w:val="008F2786"/>
    <w:rsid w:val="0090072D"/>
    <w:rsid w:val="00900ED5"/>
    <w:rsid w:val="00900EFE"/>
    <w:rsid w:val="00901396"/>
    <w:rsid w:val="00901C15"/>
    <w:rsid w:val="00901E0C"/>
    <w:rsid w:val="00902FA0"/>
    <w:rsid w:val="009034D3"/>
    <w:rsid w:val="009055B9"/>
    <w:rsid w:val="00905BC2"/>
    <w:rsid w:val="009078F0"/>
    <w:rsid w:val="00910C31"/>
    <w:rsid w:val="0091136F"/>
    <w:rsid w:val="00913910"/>
    <w:rsid w:val="00913B2D"/>
    <w:rsid w:val="00913DF7"/>
    <w:rsid w:val="009148E0"/>
    <w:rsid w:val="00915112"/>
    <w:rsid w:val="00915AD9"/>
    <w:rsid w:val="00915DB9"/>
    <w:rsid w:val="009161B3"/>
    <w:rsid w:val="00916515"/>
    <w:rsid w:val="00916D6A"/>
    <w:rsid w:val="009170A6"/>
    <w:rsid w:val="009170C9"/>
    <w:rsid w:val="00917F7C"/>
    <w:rsid w:val="009201A3"/>
    <w:rsid w:val="00921371"/>
    <w:rsid w:val="00921A2F"/>
    <w:rsid w:val="00922A48"/>
    <w:rsid w:val="009232C1"/>
    <w:rsid w:val="00925539"/>
    <w:rsid w:val="009265CD"/>
    <w:rsid w:val="00926BA4"/>
    <w:rsid w:val="0092735D"/>
    <w:rsid w:val="00930F97"/>
    <w:rsid w:val="00931410"/>
    <w:rsid w:val="009316DE"/>
    <w:rsid w:val="00931ECB"/>
    <w:rsid w:val="0093381A"/>
    <w:rsid w:val="009366AF"/>
    <w:rsid w:val="00937B59"/>
    <w:rsid w:val="009432B4"/>
    <w:rsid w:val="00943916"/>
    <w:rsid w:val="00943D17"/>
    <w:rsid w:val="00944193"/>
    <w:rsid w:val="00945876"/>
    <w:rsid w:val="009459EF"/>
    <w:rsid w:val="0094743A"/>
    <w:rsid w:val="009508DE"/>
    <w:rsid w:val="0095090E"/>
    <w:rsid w:val="00951F0F"/>
    <w:rsid w:val="00952468"/>
    <w:rsid w:val="00953B8A"/>
    <w:rsid w:val="00954353"/>
    <w:rsid w:val="00954A7A"/>
    <w:rsid w:val="00955354"/>
    <w:rsid w:val="00956569"/>
    <w:rsid w:val="009571E3"/>
    <w:rsid w:val="009572B9"/>
    <w:rsid w:val="00960695"/>
    <w:rsid w:val="00961A0C"/>
    <w:rsid w:val="00963CAE"/>
    <w:rsid w:val="0096401E"/>
    <w:rsid w:val="009644BD"/>
    <w:rsid w:val="0096649C"/>
    <w:rsid w:val="00967BFF"/>
    <w:rsid w:val="00971269"/>
    <w:rsid w:val="009715B9"/>
    <w:rsid w:val="00972341"/>
    <w:rsid w:val="009723E7"/>
    <w:rsid w:val="009740B6"/>
    <w:rsid w:val="00977018"/>
    <w:rsid w:val="00982376"/>
    <w:rsid w:val="00982583"/>
    <w:rsid w:val="00982AF6"/>
    <w:rsid w:val="009836E0"/>
    <w:rsid w:val="00983ED2"/>
    <w:rsid w:val="009866BA"/>
    <w:rsid w:val="00986919"/>
    <w:rsid w:val="009902E4"/>
    <w:rsid w:val="00990AB2"/>
    <w:rsid w:val="00992091"/>
    <w:rsid w:val="0099452A"/>
    <w:rsid w:val="0099516A"/>
    <w:rsid w:val="0099529E"/>
    <w:rsid w:val="0099534B"/>
    <w:rsid w:val="00996AEC"/>
    <w:rsid w:val="009A1492"/>
    <w:rsid w:val="009A1FEC"/>
    <w:rsid w:val="009A2B6F"/>
    <w:rsid w:val="009A2DBD"/>
    <w:rsid w:val="009A315F"/>
    <w:rsid w:val="009A3316"/>
    <w:rsid w:val="009A53A1"/>
    <w:rsid w:val="009A5476"/>
    <w:rsid w:val="009A6AAC"/>
    <w:rsid w:val="009B0579"/>
    <w:rsid w:val="009B05C2"/>
    <w:rsid w:val="009B2697"/>
    <w:rsid w:val="009B4AD0"/>
    <w:rsid w:val="009B5168"/>
    <w:rsid w:val="009B5952"/>
    <w:rsid w:val="009C18CB"/>
    <w:rsid w:val="009C1BB6"/>
    <w:rsid w:val="009C38F7"/>
    <w:rsid w:val="009D4623"/>
    <w:rsid w:val="009D4654"/>
    <w:rsid w:val="009D4C3C"/>
    <w:rsid w:val="009D5A6A"/>
    <w:rsid w:val="009D7288"/>
    <w:rsid w:val="009D787C"/>
    <w:rsid w:val="009E0370"/>
    <w:rsid w:val="009E1353"/>
    <w:rsid w:val="009E2441"/>
    <w:rsid w:val="009E2886"/>
    <w:rsid w:val="009E2C1E"/>
    <w:rsid w:val="009E361D"/>
    <w:rsid w:val="009E3C9C"/>
    <w:rsid w:val="009E5E77"/>
    <w:rsid w:val="009E6D44"/>
    <w:rsid w:val="009E78F8"/>
    <w:rsid w:val="009E7B23"/>
    <w:rsid w:val="009F129E"/>
    <w:rsid w:val="009F4F6A"/>
    <w:rsid w:val="009F7D84"/>
    <w:rsid w:val="009F7F5D"/>
    <w:rsid w:val="00A0022B"/>
    <w:rsid w:val="00A00963"/>
    <w:rsid w:val="00A028DD"/>
    <w:rsid w:val="00A031AD"/>
    <w:rsid w:val="00A033B6"/>
    <w:rsid w:val="00A0622C"/>
    <w:rsid w:val="00A0797A"/>
    <w:rsid w:val="00A10076"/>
    <w:rsid w:val="00A10AFA"/>
    <w:rsid w:val="00A111F0"/>
    <w:rsid w:val="00A11744"/>
    <w:rsid w:val="00A1562C"/>
    <w:rsid w:val="00A158E0"/>
    <w:rsid w:val="00A2050C"/>
    <w:rsid w:val="00A2124C"/>
    <w:rsid w:val="00A21ED4"/>
    <w:rsid w:val="00A222AB"/>
    <w:rsid w:val="00A2374C"/>
    <w:rsid w:val="00A237BF"/>
    <w:rsid w:val="00A251B2"/>
    <w:rsid w:val="00A252A0"/>
    <w:rsid w:val="00A254BC"/>
    <w:rsid w:val="00A2557D"/>
    <w:rsid w:val="00A25EDC"/>
    <w:rsid w:val="00A27518"/>
    <w:rsid w:val="00A302E1"/>
    <w:rsid w:val="00A31AE0"/>
    <w:rsid w:val="00A33D55"/>
    <w:rsid w:val="00A3419B"/>
    <w:rsid w:val="00A34CFC"/>
    <w:rsid w:val="00A37188"/>
    <w:rsid w:val="00A37AAA"/>
    <w:rsid w:val="00A407ED"/>
    <w:rsid w:val="00A4084E"/>
    <w:rsid w:val="00A4126F"/>
    <w:rsid w:val="00A4154E"/>
    <w:rsid w:val="00A42D2F"/>
    <w:rsid w:val="00A43CF3"/>
    <w:rsid w:val="00A44F15"/>
    <w:rsid w:val="00A4605F"/>
    <w:rsid w:val="00A463B4"/>
    <w:rsid w:val="00A46C61"/>
    <w:rsid w:val="00A47B41"/>
    <w:rsid w:val="00A534D8"/>
    <w:rsid w:val="00A549E1"/>
    <w:rsid w:val="00A55C16"/>
    <w:rsid w:val="00A561A5"/>
    <w:rsid w:val="00A56358"/>
    <w:rsid w:val="00A57113"/>
    <w:rsid w:val="00A5742E"/>
    <w:rsid w:val="00A57B83"/>
    <w:rsid w:val="00A66B14"/>
    <w:rsid w:val="00A73076"/>
    <w:rsid w:val="00A735B9"/>
    <w:rsid w:val="00A7386C"/>
    <w:rsid w:val="00A754B7"/>
    <w:rsid w:val="00A75545"/>
    <w:rsid w:val="00A80232"/>
    <w:rsid w:val="00A80CE4"/>
    <w:rsid w:val="00A822C1"/>
    <w:rsid w:val="00A831FF"/>
    <w:rsid w:val="00A84557"/>
    <w:rsid w:val="00A85927"/>
    <w:rsid w:val="00A86E86"/>
    <w:rsid w:val="00A92949"/>
    <w:rsid w:val="00A92DBC"/>
    <w:rsid w:val="00AA020B"/>
    <w:rsid w:val="00AA0527"/>
    <w:rsid w:val="00AA1F23"/>
    <w:rsid w:val="00AA2B1E"/>
    <w:rsid w:val="00AA2EB3"/>
    <w:rsid w:val="00AA345F"/>
    <w:rsid w:val="00AA4764"/>
    <w:rsid w:val="00AA5308"/>
    <w:rsid w:val="00AB099B"/>
    <w:rsid w:val="00AB3387"/>
    <w:rsid w:val="00AB5CC5"/>
    <w:rsid w:val="00AC1845"/>
    <w:rsid w:val="00AC1B54"/>
    <w:rsid w:val="00AC240E"/>
    <w:rsid w:val="00AC25C6"/>
    <w:rsid w:val="00AC2C25"/>
    <w:rsid w:val="00AC2C73"/>
    <w:rsid w:val="00AC3323"/>
    <w:rsid w:val="00AC34EF"/>
    <w:rsid w:val="00AC37C8"/>
    <w:rsid w:val="00AC64A3"/>
    <w:rsid w:val="00AC6FA3"/>
    <w:rsid w:val="00AC7BF4"/>
    <w:rsid w:val="00AD0A1E"/>
    <w:rsid w:val="00AD0AB0"/>
    <w:rsid w:val="00AD0CEA"/>
    <w:rsid w:val="00AD1697"/>
    <w:rsid w:val="00AD46F5"/>
    <w:rsid w:val="00AD523A"/>
    <w:rsid w:val="00AD541D"/>
    <w:rsid w:val="00AD5B64"/>
    <w:rsid w:val="00AD6912"/>
    <w:rsid w:val="00AD6A9C"/>
    <w:rsid w:val="00AD7B34"/>
    <w:rsid w:val="00AE1AEB"/>
    <w:rsid w:val="00AE2551"/>
    <w:rsid w:val="00AE3E0F"/>
    <w:rsid w:val="00AE4127"/>
    <w:rsid w:val="00AE513E"/>
    <w:rsid w:val="00AE5A84"/>
    <w:rsid w:val="00AE61A7"/>
    <w:rsid w:val="00AF2295"/>
    <w:rsid w:val="00AF2557"/>
    <w:rsid w:val="00AF3AEE"/>
    <w:rsid w:val="00AF5019"/>
    <w:rsid w:val="00AF545F"/>
    <w:rsid w:val="00AF5575"/>
    <w:rsid w:val="00AF59E0"/>
    <w:rsid w:val="00AF643B"/>
    <w:rsid w:val="00B008A5"/>
    <w:rsid w:val="00B016B8"/>
    <w:rsid w:val="00B02350"/>
    <w:rsid w:val="00B041D7"/>
    <w:rsid w:val="00B0605B"/>
    <w:rsid w:val="00B0682B"/>
    <w:rsid w:val="00B072A1"/>
    <w:rsid w:val="00B10179"/>
    <w:rsid w:val="00B1116F"/>
    <w:rsid w:val="00B111CB"/>
    <w:rsid w:val="00B11F5A"/>
    <w:rsid w:val="00B12689"/>
    <w:rsid w:val="00B150B3"/>
    <w:rsid w:val="00B153BB"/>
    <w:rsid w:val="00B16AD0"/>
    <w:rsid w:val="00B21CB6"/>
    <w:rsid w:val="00B21FA1"/>
    <w:rsid w:val="00B21FD9"/>
    <w:rsid w:val="00B22639"/>
    <w:rsid w:val="00B227A0"/>
    <w:rsid w:val="00B251B3"/>
    <w:rsid w:val="00B25CB6"/>
    <w:rsid w:val="00B262CA"/>
    <w:rsid w:val="00B27A42"/>
    <w:rsid w:val="00B32AF3"/>
    <w:rsid w:val="00B34CE0"/>
    <w:rsid w:val="00B3638D"/>
    <w:rsid w:val="00B37CFE"/>
    <w:rsid w:val="00B37DA4"/>
    <w:rsid w:val="00B4179A"/>
    <w:rsid w:val="00B421D2"/>
    <w:rsid w:val="00B438CF"/>
    <w:rsid w:val="00B43E79"/>
    <w:rsid w:val="00B4520B"/>
    <w:rsid w:val="00B466E1"/>
    <w:rsid w:val="00B46FEE"/>
    <w:rsid w:val="00B50EA3"/>
    <w:rsid w:val="00B517FE"/>
    <w:rsid w:val="00B52534"/>
    <w:rsid w:val="00B5332A"/>
    <w:rsid w:val="00B53349"/>
    <w:rsid w:val="00B542D4"/>
    <w:rsid w:val="00B543CF"/>
    <w:rsid w:val="00B54746"/>
    <w:rsid w:val="00B55D62"/>
    <w:rsid w:val="00B5620B"/>
    <w:rsid w:val="00B56B93"/>
    <w:rsid w:val="00B6156A"/>
    <w:rsid w:val="00B615AC"/>
    <w:rsid w:val="00B6197E"/>
    <w:rsid w:val="00B61D30"/>
    <w:rsid w:val="00B63BEC"/>
    <w:rsid w:val="00B6791E"/>
    <w:rsid w:val="00B70059"/>
    <w:rsid w:val="00B7056F"/>
    <w:rsid w:val="00B70731"/>
    <w:rsid w:val="00B70CE9"/>
    <w:rsid w:val="00B732FA"/>
    <w:rsid w:val="00B73C0E"/>
    <w:rsid w:val="00B74868"/>
    <w:rsid w:val="00B75770"/>
    <w:rsid w:val="00B779AB"/>
    <w:rsid w:val="00B8019C"/>
    <w:rsid w:val="00B810AF"/>
    <w:rsid w:val="00B81347"/>
    <w:rsid w:val="00B829C3"/>
    <w:rsid w:val="00B8484D"/>
    <w:rsid w:val="00B8653A"/>
    <w:rsid w:val="00B87F07"/>
    <w:rsid w:val="00B87F80"/>
    <w:rsid w:val="00B91AB3"/>
    <w:rsid w:val="00B9229E"/>
    <w:rsid w:val="00B93963"/>
    <w:rsid w:val="00B963A7"/>
    <w:rsid w:val="00B96624"/>
    <w:rsid w:val="00B97E47"/>
    <w:rsid w:val="00BA1295"/>
    <w:rsid w:val="00BA2098"/>
    <w:rsid w:val="00BA2292"/>
    <w:rsid w:val="00BA2E2C"/>
    <w:rsid w:val="00BA3ACC"/>
    <w:rsid w:val="00BA439E"/>
    <w:rsid w:val="00BA5B1A"/>
    <w:rsid w:val="00BA5DCE"/>
    <w:rsid w:val="00BA5DDD"/>
    <w:rsid w:val="00BA73A8"/>
    <w:rsid w:val="00BA795D"/>
    <w:rsid w:val="00BB02B7"/>
    <w:rsid w:val="00BB038C"/>
    <w:rsid w:val="00BB3D1C"/>
    <w:rsid w:val="00BB55BC"/>
    <w:rsid w:val="00BB5699"/>
    <w:rsid w:val="00BB73CC"/>
    <w:rsid w:val="00BC21C8"/>
    <w:rsid w:val="00BC2419"/>
    <w:rsid w:val="00BC396D"/>
    <w:rsid w:val="00BC55E0"/>
    <w:rsid w:val="00BC56AE"/>
    <w:rsid w:val="00BC5981"/>
    <w:rsid w:val="00BC7CBF"/>
    <w:rsid w:val="00BD025D"/>
    <w:rsid w:val="00BD143E"/>
    <w:rsid w:val="00BD1935"/>
    <w:rsid w:val="00BD3189"/>
    <w:rsid w:val="00BD44B6"/>
    <w:rsid w:val="00BD5F95"/>
    <w:rsid w:val="00BD60B4"/>
    <w:rsid w:val="00BE07AC"/>
    <w:rsid w:val="00BE07F8"/>
    <w:rsid w:val="00BE2816"/>
    <w:rsid w:val="00BE4B7A"/>
    <w:rsid w:val="00BE53C9"/>
    <w:rsid w:val="00BE61F1"/>
    <w:rsid w:val="00BE63CC"/>
    <w:rsid w:val="00BE6487"/>
    <w:rsid w:val="00BE6EFF"/>
    <w:rsid w:val="00BF0686"/>
    <w:rsid w:val="00BF218B"/>
    <w:rsid w:val="00BF2A18"/>
    <w:rsid w:val="00BF2EF8"/>
    <w:rsid w:val="00BF48DD"/>
    <w:rsid w:val="00BF5439"/>
    <w:rsid w:val="00BF5F4C"/>
    <w:rsid w:val="00C00447"/>
    <w:rsid w:val="00C01920"/>
    <w:rsid w:val="00C02F8B"/>
    <w:rsid w:val="00C04205"/>
    <w:rsid w:val="00C04570"/>
    <w:rsid w:val="00C05F72"/>
    <w:rsid w:val="00C06008"/>
    <w:rsid w:val="00C06813"/>
    <w:rsid w:val="00C07020"/>
    <w:rsid w:val="00C07280"/>
    <w:rsid w:val="00C07944"/>
    <w:rsid w:val="00C07BE4"/>
    <w:rsid w:val="00C10D72"/>
    <w:rsid w:val="00C11FE0"/>
    <w:rsid w:val="00C12353"/>
    <w:rsid w:val="00C14476"/>
    <w:rsid w:val="00C15450"/>
    <w:rsid w:val="00C220AE"/>
    <w:rsid w:val="00C2751A"/>
    <w:rsid w:val="00C338BB"/>
    <w:rsid w:val="00C33AE2"/>
    <w:rsid w:val="00C34871"/>
    <w:rsid w:val="00C34D63"/>
    <w:rsid w:val="00C34E9B"/>
    <w:rsid w:val="00C3662D"/>
    <w:rsid w:val="00C36EAF"/>
    <w:rsid w:val="00C377DD"/>
    <w:rsid w:val="00C40AE0"/>
    <w:rsid w:val="00C42C62"/>
    <w:rsid w:val="00C45433"/>
    <w:rsid w:val="00C459AD"/>
    <w:rsid w:val="00C46CC7"/>
    <w:rsid w:val="00C47210"/>
    <w:rsid w:val="00C505F1"/>
    <w:rsid w:val="00C50863"/>
    <w:rsid w:val="00C51936"/>
    <w:rsid w:val="00C535F9"/>
    <w:rsid w:val="00C55871"/>
    <w:rsid w:val="00C5734E"/>
    <w:rsid w:val="00C57F87"/>
    <w:rsid w:val="00C62196"/>
    <w:rsid w:val="00C6288C"/>
    <w:rsid w:val="00C63E92"/>
    <w:rsid w:val="00C63F5B"/>
    <w:rsid w:val="00C6405F"/>
    <w:rsid w:val="00C64C74"/>
    <w:rsid w:val="00C651CA"/>
    <w:rsid w:val="00C665D1"/>
    <w:rsid w:val="00C66B34"/>
    <w:rsid w:val="00C70E8D"/>
    <w:rsid w:val="00C74FA4"/>
    <w:rsid w:val="00C7583A"/>
    <w:rsid w:val="00C769B7"/>
    <w:rsid w:val="00C77383"/>
    <w:rsid w:val="00C8147E"/>
    <w:rsid w:val="00C83678"/>
    <w:rsid w:val="00C85A9B"/>
    <w:rsid w:val="00C874BE"/>
    <w:rsid w:val="00C91B72"/>
    <w:rsid w:val="00C91BF9"/>
    <w:rsid w:val="00C91DFE"/>
    <w:rsid w:val="00C934B7"/>
    <w:rsid w:val="00C94B29"/>
    <w:rsid w:val="00C94FE7"/>
    <w:rsid w:val="00C9539F"/>
    <w:rsid w:val="00C95869"/>
    <w:rsid w:val="00C95A11"/>
    <w:rsid w:val="00C961B5"/>
    <w:rsid w:val="00C963D9"/>
    <w:rsid w:val="00CA0439"/>
    <w:rsid w:val="00CA0E31"/>
    <w:rsid w:val="00CA1380"/>
    <w:rsid w:val="00CA179D"/>
    <w:rsid w:val="00CA18CC"/>
    <w:rsid w:val="00CA2D60"/>
    <w:rsid w:val="00CA33D3"/>
    <w:rsid w:val="00CA3571"/>
    <w:rsid w:val="00CA45CC"/>
    <w:rsid w:val="00CA4C7F"/>
    <w:rsid w:val="00CA71A3"/>
    <w:rsid w:val="00CA7939"/>
    <w:rsid w:val="00CA7E1A"/>
    <w:rsid w:val="00CB0204"/>
    <w:rsid w:val="00CB03A6"/>
    <w:rsid w:val="00CB1C78"/>
    <w:rsid w:val="00CB420F"/>
    <w:rsid w:val="00CC20BC"/>
    <w:rsid w:val="00CC2A21"/>
    <w:rsid w:val="00CC36B2"/>
    <w:rsid w:val="00CC404C"/>
    <w:rsid w:val="00CC4B32"/>
    <w:rsid w:val="00CC5956"/>
    <w:rsid w:val="00CC63B0"/>
    <w:rsid w:val="00CC7747"/>
    <w:rsid w:val="00CC78D7"/>
    <w:rsid w:val="00CD0813"/>
    <w:rsid w:val="00CD0C1E"/>
    <w:rsid w:val="00CD0C22"/>
    <w:rsid w:val="00CD12DE"/>
    <w:rsid w:val="00CD4794"/>
    <w:rsid w:val="00CD5991"/>
    <w:rsid w:val="00CD5BD2"/>
    <w:rsid w:val="00CE3656"/>
    <w:rsid w:val="00CE3885"/>
    <w:rsid w:val="00CE41D0"/>
    <w:rsid w:val="00CF0355"/>
    <w:rsid w:val="00CF19FD"/>
    <w:rsid w:val="00CF581D"/>
    <w:rsid w:val="00CF6A36"/>
    <w:rsid w:val="00CF7434"/>
    <w:rsid w:val="00CF7717"/>
    <w:rsid w:val="00CF7CF2"/>
    <w:rsid w:val="00D01BC1"/>
    <w:rsid w:val="00D0281D"/>
    <w:rsid w:val="00D034FF"/>
    <w:rsid w:val="00D03670"/>
    <w:rsid w:val="00D06A90"/>
    <w:rsid w:val="00D06E2E"/>
    <w:rsid w:val="00D07FD7"/>
    <w:rsid w:val="00D11A4E"/>
    <w:rsid w:val="00D147DE"/>
    <w:rsid w:val="00D14D07"/>
    <w:rsid w:val="00D155B2"/>
    <w:rsid w:val="00D171A9"/>
    <w:rsid w:val="00D17CD7"/>
    <w:rsid w:val="00D22485"/>
    <w:rsid w:val="00D2424F"/>
    <w:rsid w:val="00D24864"/>
    <w:rsid w:val="00D24868"/>
    <w:rsid w:val="00D258D2"/>
    <w:rsid w:val="00D26D44"/>
    <w:rsid w:val="00D273F8"/>
    <w:rsid w:val="00D27932"/>
    <w:rsid w:val="00D27D4A"/>
    <w:rsid w:val="00D27E89"/>
    <w:rsid w:val="00D30663"/>
    <w:rsid w:val="00D310BF"/>
    <w:rsid w:val="00D32EF0"/>
    <w:rsid w:val="00D33F19"/>
    <w:rsid w:val="00D340A9"/>
    <w:rsid w:val="00D3501A"/>
    <w:rsid w:val="00D368C4"/>
    <w:rsid w:val="00D36F08"/>
    <w:rsid w:val="00D37703"/>
    <w:rsid w:val="00D3785B"/>
    <w:rsid w:val="00D401D9"/>
    <w:rsid w:val="00D41FD2"/>
    <w:rsid w:val="00D42745"/>
    <w:rsid w:val="00D427B7"/>
    <w:rsid w:val="00D450F0"/>
    <w:rsid w:val="00D45891"/>
    <w:rsid w:val="00D46573"/>
    <w:rsid w:val="00D46D16"/>
    <w:rsid w:val="00D47EFD"/>
    <w:rsid w:val="00D50190"/>
    <w:rsid w:val="00D53C27"/>
    <w:rsid w:val="00D5503F"/>
    <w:rsid w:val="00D5666C"/>
    <w:rsid w:val="00D56A72"/>
    <w:rsid w:val="00D56C08"/>
    <w:rsid w:val="00D6065F"/>
    <w:rsid w:val="00D6132C"/>
    <w:rsid w:val="00D6136B"/>
    <w:rsid w:val="00D61C2E"/>
    <w:rsid w:val="00D62A71"/>
    <w:rsid w:val="00D64611"/>
    <w:rsid w:val="00D65780"/>
    <w:rsid w:val="00D65E7C"/>
    <w:rsid w:val="00D65F78"/>
    <w:rsid w:val="00D67738"/>
    <w:rsid w:val="00D703DE"/>
    <w:rsid w:val="00D7085A"/>
    <w:rsid w:val="00D70F17"/>
    <w:rsid w:val="00D73A89"/>
    <w:rsid w:val="00D74A0C"/>
    <w:rsid w:val="00D753F5"/>
    <w:rsid w:val="00D7616D"/>
    <w:rsid w:val="00D777E3"/>
    <w:rsid w:val="00D77C2E"/>
    <w:rsid w:val="00D82F51"/>
    <w:rsid w:val="00D85243"/>
    <w:rsid w:val="00D878A6"/>
    <w:rsid w:val="00D87DB7"/>
    <w:rsid w:val="00D906C7"/>
    <w:rsid w:val="00D90E7D"/>
    <w:rsid w:val="00D91A66"/>
    <w:rsid w:val="00D92115"/>
    <w:rsid w:val="00D92822"/>
    <w:rsid w:val="00D928C8"/>
    <w:rsid w:val="00D96AD8"/>
    <w:rsid w:val="00DA0C0E"/>
    <w:rsid w:val="00DA12BC"/>
    <w:rsid w:val="00DA15E8"/>
    <w:rsid w:val="00DA1681"/>
    <w:rsid w:val="00DA2958"/>
    <w:rsid w:val="00DA56FC"/>
    <w:rsid w:val="00DA67B6"/>
    <w:rsid w:val="00DA7374"/>
    <w:rsid w:val="00DA798F"/>
    <w:rsid w:val="00DB190E"/>
    <w:rsid w:val="00DB1BB8"/>
    <w:rsid w:val="00DB1F16"/>
    <w:rsid w:val="00DB3833"/>
    <w:rsid w:val="00DB421F"/>
    <w:rsid w:val="00DB4551"/>
    <w:rsid w:val="00DB472E"/>
    <w:rsid w:val="00DB4E2A"/>
    <w:rsid w:val="00DB5677"/>
    <w:rsid w:val="00DB5D15"/>
    <w:rsid w:val="00DB70B8"/>
    <w:rsid w:val="00DB7398"/>
    <w:rsid w:val="00DB751B"/>
    <w:rsid w:val="00DB7FAF"/>
    <w:rsid w:val="00DC05DD"/>
    <w:rsid w:val="00DC0BAC"/>
    <w:rsid w:val="00DC1D0E"/>
    <w:rsid w:val="00DC222A"/>
    <w:rsid w:val="00DC250A"/>
    <w:rsid w:val="00DC39CB"/>
    <w:rsid w:val="00DC3D1C"/>
    <w:rsid w:val="00DC71F5"/>
    <w:rsid w:val="00DC7512"/>
    <w:rsid w:val="00DD0FB3"/>
    <w:rsid w:val="00DD1855"/>
    <w:rsid w:val="00DD1D47"/>
    <w:rsid w:val="00DD6738"/>
    <w:rsid w:val="00DD6B69"/>
    <w:rsid w:val="00DE0906"/>
    <w:rsid w:val="00DE28C1"/>
    <w:rsid w:val="00DE2C8C"/>
    <w:rsid w:val="00DE3330"/>
    <w:rsid w:val="00DE3450"/>
    <w:rsid w:val="00DE538D"/>
    <w:rsid w:val="00DE68C0"/>
    <w:rsid w:val="00DE68E0"/>
    <w:rsid w:val="00DE77C0"/>
    <w:rsid w:val="00DF1734"/>
    <w:rsid w:val="00DF2189"/>
    <w:rsid w:val="00DF28EE"/>
    <w:rsid w:val="00DF28F2"/>
    <w:rsid w:val="00DF3C9C"/>
    <w:rsid w:val="00DF3FE8"/>
    <w:rsid w:val="00DF48C8"/>
    <w:rsid w:val="00DF496F"/>
    <w:rsid w:val="00DF4FEF"/>
    <w:rsid w:val="00DF5D06"/>
    <w:rsid w:val="00DF6EEF"/>
    <w:rsid w:val="00DF7EEB"/>
    <w:rsid w:val="00E01A61"/>
    <w:rsid w:val="00E06FC7"/>
    <w:rsid w:val="00E101B6"/>
    <w:rsid w:val="00E10F69"/>
    <w:rsid w:val="00E11841"/>
    <w:rsid w:val="00E1252D"/>
    <w:rsid w:val="00E12637"/>
    <w:rsid w:val="00E12648"/>
    <w:rsid w:val="00E1318C"/>
    <w:rsid w:val="00E13276"/>
    <w:rsid w:val="00E13EC7"/>
    <w:rsid w:val="00E173B5"/>
    <w:rsid w:val="00E22176"/>
    <w:rsid w:val="00E24682"/>
    <w:rsid w:val="00E25847"/>
    <w:rsid w:val="00E25E3E"/>
    <w:rsid w:val="00E26F57"/>
    <w:rsid w:val="00E26FCD"/>
    <w:rsid w:val="00E31AAB"/>
    <w:rsid w:val="00E337CA"/>
    <w:rsid w:val="00E34CCF"/>
    <w:rsid w:val="00E34E91"/>
    <w:rsid w:val="00E352EA"/>
    <w:rsid w:val="00E36076"/>
    <w:rsid w:val="00E36F6B"/>
    <w:rsid w:val="00E413AA"/>
    <w:rsid w:val="00E43C8E"/>
    <w:rsid w:val="00E4438B"/>
    <w:rsid w:val="00E45878"/>
    <w:rsid w:val="00E45BF9"/>
    <w:rsid w:val="00E525B4"/>
    <w:rsid w:val="00E52A01"/>
    <w:rsid w:val="00E53AB9"/>
    <w:rsid w:val="00E5488F"/>
    <w:rsid w:val="00E57C56"/>
    <w:rsid w:val="00E60393"/>
    <w:rsid w:val="00E605FB"/>
    <w:rsid w:val="00E6125E"/>
    <w:rsid w:val="00E61983"/>
    <w:rsid w:val="00E61D01"/>
    <w:rsid w:val="00E64372"/>
    <w:rsid w:val="00E651D1"/>
    <w:rsid w:val="00E653AB"/>
    <w:rsid w:val="00E65B7B"/>
    <w:rsid w:val="00E65F97"/>
    <w:rsid w:val="00E66D22"/>
    <w:rsid w:val="00E67C11"/>
    <w:rsid w:val="00E7304D"/>
    <w:rsid w:val="00E7385B"/>
    <w:rsid w:val="00E73B7F"/>
    <w:rsid w:val="00E7427D"/>
    <w:rsid w:val="00E7681F"/>
    <w:rsid w:val="00E81513"/>
    <w:rsid w:val="00E8184A"/>
    <w:rsid w:val="00E8308F"/>
    <w:rsid w:val="00E84B2A"/>
    <w:rsid w:val="00E85D79"/>
    <w:rsid w:val="00E8634B"/>
    <w:rsid w:val="00E867AF"/>
    <w:rsid w:val="00E86F4E"/>
    <w:rsid w:val="00E90026"/>
    <w:rsid w:val="00E94B07"/>
    <w:rsid w:val="00E957D5"/>
    <w:rsid w:val="00E95EBD"/>
    <w:rsid w:val="00E96089"/>
    <w:rsid w:val="00E967F5"/>
    <w:rsid w:val="00EA17D0"/>
    <w:rsid w:val="00EA3929"/>
    <w:rsid w:val="00EA491E"/>
    <w:rsid w:val="00EA6D07"/>
    <w:rsid w:val="00EB0C6C"/>
    <w:rsid w:val="00EB2E7E"/>
    <w:rsid w:val="00EB3659"/>
    <w:rsid w:val="00EB3DFE"/>
    <w:rsid w:val="00EB4A3D"/>
    <w:rsid w:val="00EB5095"/>
    <w:rsid w:val="00EB6246"/>
    <w:rsid w:val="00EC09B4"/>
    <w:rsid w:val="00EC50B7"/>
    <w:rsid w:val="00EC5BA1"/>
    <w:rsid w:val="00EC742F"/>
    <w:rsid w:val="00ED098C"/>
    <w:rsid w:val="00ED0C46"/>
    <w:rsid w:val="00ED1130"/>
    <w:rsid w:val="00ED11F9"/>
    <w:rsid w:val="00ED1223"/>
    <w:rsid w:val="00ED1ED3"/>
    <w:rsid w:val="00ED32A8"/>
    <w:rsid w:val="00ED5FB2"/>
    <w:rsid w:val="00ED74A2"/>
    <w:rsid w:val="00ED74E7"/>
    <w:rsid w:val="00ED7DEC"/>
    <w:rsid w:val="00EE031C"/>
    <w:rsid w:val="00EE0FCB"/>
    <w:rsid w:val="00EE4334"/>
    <w:rsid w:val="00EE4849"/>
    <w:rsid w:val="00EE49F9"/>
    <w:rsid w:val="00EE4A36"/>
    <w:rsid w:val="00EE6AD0"/>
    <w:rsid w:val="00EE730A"/>
    <w:rsid w:val="00EE79CD"/>
    <w:rsid w:val="00EF19A3"/>
    <w:rsid w:val="00EF38FE"/>
    <w:rsid w:val="00EF45CE"/>
    <w:rsid w:val="00EF52A8"/>
    <w:rsid w:val="00EF73F3"/>
    <w:rsid w:val="00EF7BC7"/>
    <w:rsid w:val="00EF7E9C"/>
    <w:rsid w:val="00F004CE"/>
    <w:rsid w:val="00F02942"/>
    <w:rsid w:val="00F031E6"/>
    <w:rsid w:val="00F037B6"/>
    <w:rsid w:val="00F03843"/>
    <w:rsid w:val="00F06A1E"/>
    <w:rsid w:val="00F076E9"/>
    <w:rsid w:val="00F100AF"/>
    <w:rsid w:val="00F10808"/>
    <w:rsid w:val="00F11741"/>
    <w:rsid w:val="00F131AF"/>
    <w:rsid w:val="00F13AC7"/>
    <w:rsid w:val="00F13CC0"/>
    <w:rsid w:val="00F13D90"/>
    <w:rsid w:val="00F15004"/>
    <w:rsid w:val="00F15DE2"/>
    <w:rsid w:val="00F16021"/>
    <w:rsid w:val="00F17781"/>
    <w:rsid w:val="00F17D62"/>
    <w:rsid w:val="00F214BE"/>
    <w:rsid w:val="00F22BBF"/>
    <w:rsid w:val="00F2494C"/>
    <w:rsid w:val="00F256EA"/>
    <w:rsid w:val="00F2580C"/>
    <w:rsid w:val="00F278F8"/>
    <w:rsid w:val="00F27AB1"/>
    <w:rsid w:val="00F27D2B"/>
    <w:rsid w:val="00F30DE1"/>
    <w:rsid w:val="00F3194E"/>
    <w:rsid w:val="00F326BC"/>
    <w:rsid w:val="00F3380A"/>
    <w:rsid w:val="00F33902"/>
    <w:rsid w:val="00F343D1"/>
    <w:rsid w:val="00F36DDF"/>
    <w:rsid w:val="00F37041"/>
    <w:rsid w:val="00F37097"/>
    <w:rsid w:val="00F41146"/>
    <w:rsid w:val="00F41CDF"/>
    <w:rsid w:val="00F51FAD"/>
    <w:rsid w:val="00F52980"/>
    <w:rsid w:val="00F52F33"/>
    <w:rsid w:val="00F5454A"/>
    <w:rsid w:val="00F563AA"/>
    <w:rsid w:val="00F56EA9"/>
    <w:rsid w:val="00F61C23"/>
    <w:rsid w:val="00F6211C"/>
    <w:rsid w:val="00F62121"/>
    <w:rsid w:val="00F64AEC"/>
    <w:rsid w:val="00F664BB"/>
    <w:rsid w:val="00F67E3B"/>
    <w:rsid w:val="00F729AD"/>
    <w:rsid w:val="00F72F8D"/>
    <w:rsid w:val="00F7367C"/>
    <w:rsid w:val="00F74805"/>
    <w:rsid w:val="00F74FB5"/>
    <w:rsid w:val="00F75CF2"/>
    <w:rsid w:val="00F76DDF"/>
    <w:rsid w:val="00F77671"/>
    <w:rsid w:val="00F77C0E"/>
    <w:rsid w:val="00F77FA3"/>
    <w:rsid w:val="00F8157E"/>
    <w:rsid w:val="00F82A48"/>
    <w:rsid w:val="00F83F9E"/>
    <w:rsid w:val="00F85573"/>
    <w:rsid w:val="00F91364"/>
    <w:rsid w:val="00F927D3"/>
    <w:rsid w:val="00F92D99"/>
    <w:rsid w:val="00F94D06"/>
    <w:rsid w:val="00F955D1"/>
    <w:rsid w:val="00F95DBE"/>
    <w:rsid w:val="00F964D2"/>
    <w:rsid w:val="00FA0C94"/>
    <w:rsid w:val="00FA0F93"/>
    <w:rsid w:val="00FA1CAD"/>
    <w:rsid w:val="00FA2D76"/>
    <w:rsid w:val="00FA4BE8"/>
    <w:rsid w:val="00FA5D75"/>
    <w:rsid w:val="00FB22DA"/>
    <w:rsid w:val="00FB4280"/>
    <w:rsid w:val="00FB4950"/>
    <w:rsid w:val="00FB619C"/>
    <w:rsid w:val="00FB6C6D"/>
    <w:rsid w:val="00FB742C"/>
    <w:rsid w:val="00FC510B"/>
    <w:rsid w:val="00FC5BB8"/>
    <w:rsid w:val="00FC5BCB"/>
    <w:rsid w:val="00FC6817"/>
    <w:rsid w:val="00FC6D69"/>
    <w:rsid w:val="00FC71B8"/>
    <w:rsid w:val="00FC7607"/>
    <w:rsid w:val="00FD108D"/>
    <w:rsid w:val="00FD16E8"/>
    <w:rsid w:val="00FD18E8"/>
    <w:rsid w:val="00FD1F98"/>
    <w:rsid w:val="00FD2C60"/>
    <w:rsid w:val="00FD31CB"/>
    <w:rsid w:val="00FD6009"/>
    <w:rsid w:val="00FD62BB"/>
    <w:rsid w:val="00FD702F"/>
    <w:rsid w:val="00FD77EB"/>
    <w:rsid w:val="00FE2659"/>
    <w:rsid w:val="00FE55FD"/>
    <w:rsid w:val="00FF1EB0"/>
    <w:rsid w:val="00FF3821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275A7AF"/>
  <w15:docId w15:val="{DF364066-7060-463B-AD3B-5E0B4A02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9CD"/>
    <w:pPr>
      <w:spacing w:after="0"/>
    </w:pPr>
    <w:rPr>
      <w:rFonts w:ascii="Garamond" w:hAnsi="Garamond"/>
      <w:sz w:val="20"/>
      <w:lang w:val="en-ZA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EE79CD"/>
    <w:pPr>
      <w:keepNext/>
      <w:keepLines/>
      <w:numPr>
        <w:numId w:val="4"/>
      </w:numPr>
      <w:spacing w:before="120" w:after="120"/>
      <w:outlineLvl w:val="0"/>
    </w:pPr>
    <w:rPr>
      <w:rFonts w:ascii="Century Gothic" w:eastAsiaTheme="majorEastAsia" w:hAnsi="Century Gothic" w:cstheme="majorBidi"/>
      <w:bCs/>
      <w:color w:val="000000" w:themeColor="text1"/>
      <w:sz w:val="40"/>
      <w:szCs w:val="28"/>
    </w:rPr>
  </w:style>
  <w:style w:type="paragraph" w:styleId="Heading2">
    <w:name w:val="heading 2"/>
    <w:basedOn w:val="ListNumber2"/>
    <w:next w:val="Normal"/>
    <w:link w:val="Heading2Char"/>
    <w:uiPriority w:val="9"/>
    <w:unhideWhenUsed/>
    <w:qFormat/>
    <w:rsid w:val="00EE79CD"/>
    <w:pPr>
      <w:keepNext/>
      <w:keepLines/>
      <w:numPr>
        <w:ilvl w:val="1"/>
        <w:numId w:val="4"/>
      </w:numPr>
      <w:spacing w:before="320" w:after="120"/>
      <w:outlineLvl w:val="1"/>
    </w:pPr>
    <w:rPr>
      <w:rFonts w:ascii="Century Gothic" w:eastAsiaTheme="majorEastAsia" w:hAnsi="Century Gothic" w:cstheme="majorBidi"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71E"/>
    <w:pPr>
      <w:keepNext/>
      <w:keepLines/>
      <w:numPr>
        <w:ilvl w:val="2"/>
        <w:numId w:val="4"/>
      </w:numPr>
      <w:spacing w:before="200" w:after="100"/>
      <w:ind w:left="567" w:hanging="567"/>
      <w:outlineLvl w:val="2"/>
    </w:pPr>
    <w:rPr>
      <w:rFonts w:eastAsiaTheme="majorEastAsia" w:cstheme="majorBidi"/>
      <w:bCs/>
      <w:color w:val="244061" w:themeColor="accent1" w:themeShade="8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513"/>
    <w:pPr>
      <w:keepNext/>
      <w:keepLines/>
      <w:numPr>
        <w:ilvl w:val="3"/>
        <w:numId w:val="4"/>
      </w:numPr>
      <w:spacing w:before="200"/>
      <w:outlineLvl w:val="3"/>
    </w:pPr>
    <w:rPr>
      <w:rFonts w:ascii="Century Gothic" w:eastAsiaTheme="majorEastAsia" w:hAnsi="Century Gothic" w:cstheme="majorBidi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3F6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3F6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3F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3F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3F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9CD"/>
    <w:rPr>
      <w:rFonts w:ascii="Century Gothic" w:eastAsiaTheme="majorEastAsia" w:hAnsi="Century Gothic" w:cstheme="majorBidi"/>
      <w:bCs/>
      <w:color w:val="000000" w:themeColor="text1"/>
      <w:sz w:val="40"/>
      <w:szCs w:val="28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EE79CD"/>
    <w:rPr>
      <w:rFonts w:ascii="Century Gothic" w:eastAsiaTheme="majorEastAsia" w:hAnsi="Century Gothic" w:cstheme="majorBidi"/>
      <w:bCs/>
      <w:color w:val="17365D" w:themeColor="text2" w:themeShade="BF"/>
      <w:sz w:val="26"/>
      <w:szCs w:val="2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3D571E"/>
    <w:rPr>
      <w:rFonts w:ascii="Garamond" w:eastAsiaTheme="majorEastAsia" w:hAnsi="Garamond" w:cstheme="majorBidi"/>
      <w:bCs/>
      <w:color w:val="244061" w:themeColor="accent1" w:themeShade="80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rsid w:val="00E81513"/>
    <w:rPr>
      <w:rFonts w:ascii="Century Gothic" w:eastAsiaTheme="majorEastAsia" w:hAnsi="Century Gothic" w:cstheme="majorBidi"/>
      <w:bCs/>
      <w:iCs/>
      <w:color w:val="000000" w:themeColor="text1"/>
      <w:sz w:val="20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3F6"/>
    <w:rPr>
      <w:rFonts w:asciiTheme="majorHAnsi" w:eastAsiaTheme="majorEastAsia" w:hAnsiTheme="majorHAnsi" w:cstheme="majorBidi"/>
      <w:color w:val="243F60" w:themeColor="accent1" w:themeShade="7F"/>
      <w:sz w:val="20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3F6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3F6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3F6"/>
    <w:rPr>
      <w:rFonts w:asciiTheme="majorHAnsi" w:eastAsiaTheme="majorEastAsia" w:hAnsiTheme="majorHAnsi" w:cstheme="majorBidi"/>
      <w:color w:val="4F81BD" w:themeColor="accent1"/>
      <w:sz w:val="20"/>
      <w:szCs w:val="20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3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Z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3F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3A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A01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3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3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003F6"/>
    <w:rPr>
      <w:b/>
      <w:bCs/>
    </w:rPr>
  </w:style>
  <w:style w:type="character" w:styleId="Emphasis">
    <w:name w:val="Emphasis"/>
    <w:basedOn w:val="DefaultParagraphFont"/>
    <w:uiPriority w:val="20"/>
    <w:qFormat/>
    <w:rsid w:val="005003F6"/>
    <w:rPr>
      <w:i/>
      <w:iCs/>
    </w:rPr>
  </w:style>
  <w:style w:type="paragraph" w:styleId="NoSpacing">
    <w:name w:val="No Spacing"/>
    <w:uiPriority w:val="1"/>
    <w:qFormat/>
    <w:rsid w:val="00EE79CD"/>
    <w:pPr>
      <w:spacing w:after="0" w:line="240" w:lineRule="auto"/>
    </w:pPr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5003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3F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03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3F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3F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003F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003F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003F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03F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03F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003F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03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3F6"/>
  </w:style>
  <w:style w:type="paragraph" w:styleId="Footer">
    <w:name w:val="footer"/>
    <w:basedOn w:val="Normal"/>
    <w:link w:val="FooterChar"/>
    <w:uiPriority w:val="99"/>
    <w:unhideWhenUsed/>
    <w:rsid w:val="005003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3F6"/>
  </w:style>
  <w:style w:type="paragraph" w:styleId="BalloonText">
    <w:name w:val="Balloon Text"/>
    <w:basedOn w:val="Normal"/>
    <w:link w:val="BalloonTextChar"/>
    <w:uiPriority w:val="99"/>
    <w:semiHidden/>
    <w:unhideWhenUsed/>
    <w:rsid w:val="00500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3F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C3A01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A415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54E"/>
    <w:pPr>
      <w:spacing w:after="100"/>
      <w:ind w:left="220"/>
    </w:pPr>
  </w:style>
  <w:style w:type="numbering" w:customStyle="1" w:styleId="Style1">
    <w:name w:val="Style1"/>
    <w:uiPriority w:val="99"/>
    <w:rsid w:val="001B5994"/>
    <w:pPr>
      <w:numPr>
        <w:numId w:val="3"/>
      </w:numPr>
    </w:pPr>
  </w:style>
  <w:style w:type="paragraph" w:styleId="ListNumber">
    <w:name w:val="List Number"/>
    <w:basedOn w:val="Normal"/>
    <w:uiPriority w:val="99"/>
    <w:semiHidden/>
    <w:unhideWhenUsed/>
    <w:rsid w:val="001B5994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5994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3A09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C63F5B"/>
    <w:pPr>
      <w:spacing w:after="100"/>
      <w:ind w:left="440"/>
    </w:pPr>
  </w:style>
  <w:style w:type="table" w:styleId="MediumList2-Accent1">
    <w:name w:val="Medium List 2 Accent 1"/>
    <w:basedOn w:val="TableNormal"/>
    <w:uiPriority w:val="66"/>
    <w:rsid w:val="00C91D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91D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RysisTable">
    <w:name w:val="Rysis Table"/>
    <w:basedOn w:val="TableNormal"/>
    <w:uiPriority w:val="61"/>
    <w:rsid w:val="007849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517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17F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7849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hAnsiTheme="majorHAnsi"/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RysisTable1">
    <w:name w:val="Rysis Table1"/>
    <w:basedOn w:val="TableGrid"/>
    <w:uiPriority w:val="99"/>
    <w:rsid w:val="00837F73"/>
    <w:rPr>
      <w:rFonts w:ascii="Garamond" w:hAnsi="Garamond"/>
      <w:sz w:val="20"/>
    </w:rPr>
    <w:tblPr>
      <w:tblBorders>
        <w:top w:val="single" w:sz="2" w:space="0" w:color="BFBFBF" w:themeColor="background1" w:themeShade="BF"/>
        <w:left w:val="single" w:sz="2" w:space="0" w:color="BFBFBF" w:themeColor="background1" w:themeShade="BF"/>
        <w:bottom w:val="single" w:sz="2" w:space="0" w:color="BFBFBF" w:themeColor="background1" w:themeShade="BF"/>
        <w:right w:val="single" w:sz="2" w:space="0" w:color="BFBFBF" w:themeColor="background1" w:themeShade="BF"/>
        <w:insideH w:val="single" w:sz="2" w:space="0" w:color="BFBFBF" w:themeColor="background1" w:themeShade="BF"/>
        <w:insideV w:val="single" w:sz="2" w:space="0" w:color="BFBFBF" w:themeColor="background1" w:themeShade="BF"/>
      </w:tblBorders>
    </w:tblPr>
    <w:tcPr>
      <w:tcMar>
        <w:top w:w="57" w:type="dxa"/>
        <w:bottom w:w="57" w:type="dxa"/>
      </w:tcMar>
    </w:tcPr>
    <w:tblStylePr w:type="firstRow">
      <w:pPr>
        <w:spacing w:before="0" w:after="0" w:line="240" w:lineRule="auto"/>
        <w:jc w:val="left"/>
      </w:pPr>
      <w:rPr>
        <w:rFonts w:ascii="Century Gothic" w:hAnsi="Century Gothic"/>
        <w:b/>
        <w:bCs/>
        <w:i w:val="0"/>
        <w:color w:val="FFFFFF" w:themeColor="background1"/>
        <w:sz w:val="28"/>
      </w:rPr>
      <w:tblPr/>
      <w:tcPr>
        <w:shd w:val="clear" w:color="auto" w:fill="595959" w:themeFill="text1" w:themeFillTint="A6"/>
        <w:vAlign w:val="center"/>
      </w:tcPr>
    </w:tblStylePr>
    <w:tblStylePr w:type="lastRow">
      <w:pPr>
        <w:spacing w:before="0" w:after="0" w:line="240" w:lineRule="auto"/>
      </w:pPr>
      <w:rPr>
        <w:rFonts w:ascii="Garamond" w:hAnsi="Garamond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  <w:tblPr/>
      <w:tcPr>
        <w:shd w:val="clear" w:color="auto" w:fill="F2F2F2" w:themeFill="background1" w:themeFillShade="F2"/>
      </w:tcPr>
    </w:tblStylePr>
    <w:tblStylePr w:type="lastCol">
      <w:rPr>
        <w:b/>
        <w:bCs/>
      </w:r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00D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3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7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mysql/connect-cpp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16personalities.com/profiles/de782fc84ed3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ysis.co.za" TargetMode="External"/><Relationship Id="rId2" Type="http://schemas.openxmlformats.org/officeDocument/2006/relationships/hyperlink" Target="mailto:info@rysis.co.za" TargetMode="External"/><Relationship Id="rId1" Type="http://schemas.openxmlformats.org/officeDocument/2006/relationships/hyperlink" Target="http://www.rysis.co.za" TargetMode="External"/><Relationship Id="rId4" Type="http://schemas.openxmlformats.org/officeDocument/2006/relationships/hyperlink" Target="mailto:info@rysis.co.z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Dropbox\Documents\Rysis\Templates\Rysis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DCEECC59FB481DBA3AF05D4107A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0834E-137A-4D05-AE5F-3A791B9D3E71}"/>
      </w:docPartPr>
      <w:docPartBody>
        <w:p w:rsidR="002E5D7B" w:rsidRDefault="00EF0500">
          <w:pPr>
            <w:pStyle w:val="13DCEECC59FB481DBA3AF05D4107A6DF"/>
          </w:pPr>
          <w:r w:rsidRPr="00BB3A38">
            <w:rPr>
              <w:rStyle w:val="PlaceholderText"/>
            </w:rPr>
            <w:t>[Title]</w:t>
          </w:r>
        </w:p>
      </w:docPartBody>
    </w:docPart>
    <w:docPart>
      <w:docPartPr>
        <w:name w:val="67ADC5CD38E14916AD77B91667F83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45A4A-21F6-4BF0-840C-E9F39E863861}"/>
      </w:docPartPr>
      <w:docPartBody>
        <w:p w:rsidR="002E5D7B" w:rsidRDefault="00EF0500">
          <w:pPr>
            <w:pStyle w:val="67ADC5CD38E14916AD77B91667F83649"/>
          </w:pPr>
          <w:r w:rsidRPr="00BB3A3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00"/>
    <w:rsid w:val="000367B7"/>
    <w:rsid w:val="001E1C27"/>
    <w:rsid w:val="002E5D7B"/>
    <w:rsid w:val="00443D67"/>
    <w:rsid w:val="00524DF0"/>
    <w:rsid w:val="0067438B"/>
    <w:rsid w:val="00690F9C"/>
    <w:rsid w:val="00702635"/>
    <w:rsid w:val="0076177F"/>
    <w:rsid w:val="007C7A87"/>
    <w:rsid w:val="00B97CE4"/>
    <w:rsid w:val="00BA01ED"/>
    <w:rsid w:val="00EF0500"/>
    <w:rsid w:val="00F1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DCEECC59FB481DBA3AF05D4107A6DF">
    <w:name w:val="13DCEECC59FB481DBA3AF05D4107A6DF"/>
  </w:style>
  <w:style w:type="paragraph" w:customStyle="1" w:styleId="67ADC5CD38E14916AD77B91667F83649">
    <w:name w:val="67ADC5CD38E14916AD77B91667F836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65DF3-8094-4E9B-B9FF-18EF3EB3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Rysis Document Template.dotx</Template>
  <TotalTime>2622</TotalTime>
  <Pages>6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Rysis Software</vt:lpstr>
    </vt:vector>
  </TitlesOfParts>
  <Company>Home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Rysis Software</dc:title>
  <dc:subject>Test 2 - Intern</dc:subject>
  <dc:creator>Jonathan</dc:creator>
  <cp:lastModifiedBy>Cecil laka</cp:lastModifiedBy>
  <cp:revision>47</cp:revision>
  <cp:lastPrinted>2018-12-19T14:37:00Z</cp:lastPrinted>
  <dcterms:created xsi:type="dcterms:W3CDTF">2019-05-17T07:09:00Z</dcterms:created>
  <dcterms:modified xsi:type="dcterms:W3CDTF">2021-06-01T11:53:00Z</dcterms:modified>
  <cp:contentStatus>Draft</cp:contentStatus>
</cp:coreProperties>
</file>